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delingstabel voor alle inhoud"/>
      </w:tblPr>
      <w:tblGrid>
        <w:gridCol w:w="2922"/>
        <w:gridCol w:w="6680"/>
      </w:tblGrid>
      <w:tr w:rsidR="00C420C8" w:rsidRPr="005152F2" w14:paraId="2AE83C49" w14:textId="77777777" w:rsidTr="00C420C8">
        <w:tc>
          <w:tcPr>
            <w:tcW w:w="3023" w:type="dxa"/>
          </w:tcPr>
          <w:p w14:paraId="774E6429" w14:textId="65D9FB23" w:rsidR="00C420C8" w:rsidRPr="005152F2" w:rsidRDefault="00615829" w:rsidP="003856C9">
            <w:pPr>
              <w:pStyle w:val="Kop1"/>
            </w:pPr>
            <w:r>
              <w:t>lhoussni Marwane</w:t>
            </w:r>
          </w:p>
          <w:p w14:paraId="15657D12" w14:textId="77777777" w:rsidR="00C420C8" w:rsidRPr="00C420C8" w:rsidRDefault="00C420C8" w:rsidP="005246B9">
            <w:pPr>
              <w:pStyle w:val="Afbeelding"/>
            </w:pPr>
            <w:r w:rsidRPr="00C420C8">
              <w:rPr>
                <w:noProof/>
                <w:lang w:bidi="nl-NL"/>
              </w:rPr>
              <mc:AlternateContent>
                <mc:Choice Requires="wpg">
                  <w:drawing>
                    <wp:inline distT="0" distB="0" distL="0" distR="0" wp14:anchorId="63B73515" wp14:editId="067C59B9">
                      <wp:extent cx="329184" cy="329184"/>
                      <wp:effectExtent l="0" t="0" r="13970" b="13970"/>
                      <wp:docPr id="49" name="Groep 43" title="E-mailpictogram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Vrije v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Vrije v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2F78F5" id="Groep 43" o:spid="_x0000_s1026" alt="Titel: E-mailpictogram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7+H8YfwTAAAQcgAADgAAAAAAAAAAAAAAAAAuAgAAZHJzL2Uyb0Rv&#10;Yy54bWxQSwECLQAUAAYACAAAACEAaEcb0NgAAAADAQAADwAAAAAAAAAAAAAAAABWFgAAZHJzL2Rv&#10;d25yZXYueG1sUEsFBgAAAAAEAAQA8wAAAFsXAAAAAA==&#10;">
                      <v:shape id="Vrije v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Vrije v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717BDEE6" w14:textId="26E50794" w:rsidR="00C420C8" w:rsidRPr="00615829" w:rsidRDefault="00615829" w:rsidP="00441EB9">
            <w:pPr>
              <w:pStyle w:val="Kop3"/>
              <w:rPr>
                <w:sz w:val="18"/>
                <w:szCs w:val="18"/>
              </w:rPr>
            </w:pPr>
            <w:r w:rsidRPr="00615829">
              <w:rPr>
                <w:sz w:val="18"/>
                <w:szCs w:val="18"/>
              </w:rPr>
              <w:t>marwane6.35@HOTMAIL.com</w:t>
            </w:r>
          </w:p>
          <w:p w14:paraId="382302B5" w14:textId="77777777" w:rsidR="00C420C8" w:rsidRPr="00C420C8" w:rsidRDefault="00C420C8" w:rsidP="005246B9">
            <w:pPr>
              <w:pStyle w:val="Afbeelding"/>
            </w:pPr>
            <w:r w:rsidRPr="00C420C8">
              <w:rPr>
                <w:noProof/>
                <w:lang w:bidi="nl-NL"/>
              </w:rPr>
              <mc:AlternateContent>
                <mc:Choice Requires="wpg">
                  <w:drawing>
                    <wp:inline distT="0" distB="0" distL="0" distR="0" wp14:anchorId="6B8AC1AE" wp14:editId="4535283F">
                      <wp:extent cx="329184" cy="329184"/>
                      <wp:effectExtent l="0" t="0" r="13970" b="13970"/>
                      <wp:docPr id="80" name="Groep 37" title="Telefoonpictogram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Vrije v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Vrije v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5ED6D7" id="Groep 37" o:spid="_x0000_s1026" alt="Titel: Telefoonpictogram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eyE30cJQAAnN4AAA4AAAAAAAAAAAAAAAAALgIAAGRycy9lMm9Eb2MueG1s&#10;UEsBAi0AFAAGAAgAAAAhAGhHG9DYAAAAAwEAAA8AAAAAAAAAAAAAAAAAdicAAGRycy9kb3ducmV2&#10;LnhtbFBLBQYAAAAABAAEAPMAAAB7KAAAAAA=&#10;">
                      <v:shape id="Vrije v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Vrije v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322BBBFC" w14:textId="5C85506D" w:rsidR="00C420C8" w:rsidRPr="00C420C8" w:rsidRDefault="00615829" w:rsidP="00441EB9">
            <w:pPr>
              <w:pStyle w:val="Kop3"/>
            </w:pPr>
            <w:r>
              <w:t>0489940528</w:t>
            </w:r>
          </w:p>
          <w:p w14:paraId="52D79168" w14:textId="77777777" w:rsidR="00C420C8" w:rsidRPr="00C420C8" w:rsidRDefault="00C420C8" w:rsidP="005246B9">
            <w:pPr>
              <w:pStyle w:val="Afbeelding"/>
            </w:pPr>
            <w:r w:rsidRPr="00C420C8">
              <w:rPr>
                <w:noProof/>
                <w:lang w:bidi="nl-NL"/>
              </w:rPr>
              <mc:AlternateContent>
                <mc:Choice Requires="wpg">
                  <w:drawing>
                    <wp:inline distT="0" distB="0" distL="0" distR="0" wp14:anchorId="2355D26E" wp14:editId="2E767BC3">
                      <wp:extent cx="329184" cy="329184"/>
                      <wp:effectExtent l="0" t="0" r="13970" b="13970"/>
                      <wp:docPr id="77" name="Groep 31" title="LinkedIn-pictogram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Vrije v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Vrije v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2EE4E9" id="Groep 31" o:spid="_x0000_s1026" alt="Titel: LinkedIn-pictogram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BXEFqJyRgA&#10;ADGMAAAOAAAAAAAAAAAAAAAAAC4CAABkcnMvZTJvRG9jLnhtbFBLAQItABQABgAIAAAAIQBoRxvQ&#10;2AAAAAMBAAAPAAAAAAAAAAAAAAAAACMbAABkcnMvZG93bnJldi54bWxQSwUGAAAAAAQABADzAAAA&#10;KBwAAAAA&#10;">
                      <v:shape id="Vrije v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Vrije v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32F21AF9" w14:textId="3AF89BE0" w:rsidR="00C420C8" w:rsidRPr="00C420C8" w:rsidRDefault="00615829" w:rsidP="00441EB9">
            <w:pPr>
              <w:pStyle w:val="Kop3"/>
            </w:pPr>
            <w:r w:rsidRPr="00615829">
              <w:t>https://www.linkedin.com/in/marwane-lhoussni-22430b255/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Indelingstabel links"/>
            </w:tblPr>
            <w:tblGrid>
              <w:gridCol w:w="2922"/>
            </w:tblGrid>
            <w:tr w:rsidR="00C420C8" w:rsidRPr="005152F2" w14:paraId="10A24F1F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0D019448" w14:textId="10AAC5C8" w:rsidR="00C420C8" w:rsidRPr="00441EB9" w:rsidRDefault="00C420C8" w:rsidP="00615829">
                  <w:pPr>
                    <w:pStyle w:val="Kop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C420C8" w:rsidRPr="005152F2" w14:paraId="5B8B8060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3DC21E3F" w14:textId="77777777" w:rsidR="00C420C8" w:rsidRDefault="00AB5BF6" w:rsidP="002C77B9">
                  <w:pPr>
                    <w:pStyle w:val="Kop3"/>
                  </w:pPr>
                  <w:sdt>
                    <w:sdtPr>
                      <w:alias w:val="Doel:"/>
                      <w:tag w:val="Doel:"/>
                      <w:id w:val="319159961"/>
                      <w:placeholder>
                        <w:docPart w:val="DE918F21823B435D860754FCB7CA24B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rPr>
                          <w:lang w:bidi="nl-NL"/>
                        </w:rPr>
                        <w:t>Doel</w:t>
                      </w:r>
                    </w:sdtContent>
                  </w:sdt>
                </w:p>
                <w:p w14:paraId="5B0F2363" w14:textId="77777777" w:rsidR="00C420C8" w:rsidRDefault="00C420C8" w:rsidP="00616FF4">
                  <w:pPr>
                    <w:pStyle w:val="Lijnvoorafbeelding"/>
                  </w:pPr>
                  <w:r>
                    <w:rPr>
                      <w:lang w:bidi="nl-NL"/>
                    </w:rPr>
                    <mc:AlternateContent>
                      <mc:Choice Requires="wps">
                        <w:drawing>
                          <wp:inline distT="0" distB="0" distL="0" distR="0" wp14:anchorId="1276AB5A" wp14:editId="6D98686B">
                            <wp:extent cx="221615" cy="0"/>
                            <wp:effectExtent l="0" t="0" r="26035" b="19050"/>
                            <wp:docPr id="83" name="Rechte verbindingslijn 83" title="Afbeelding van lijn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8517F66" id="Rechte verbindingslijn 83" o:spid="_x0000_s1026" alt="Titel: Afbeelding van lijn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6ECD7842" w14:textId="77777777" w:rsidR="00C420C8" w:rsidRDefault="00AB5BF6" w:rsidP="00D11C4D">
                  <w:sdt>
                    <w:sdtPr>
                      <w:alias w:val="Voer doel in:"/>
                      <w:tag w:val="Voer doel in:"/>
                      <w:id w:val="-1216425596"/>
                      <w:placeholder>
                        <w:docPart w:val="C62096B09FEA47B99186A8805B5B686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B2F5C">
                        <w:rPr>
                          <w:lang w:bidi="nl-NL"/>
                        </w:rPr>
                        <w:t>Klik op de tekst</w:t>
                      </w:r>
                      <w:r w:rsidR="00C420C8">
                        <w:rPr>
                          <w:lang w:bidi="nl-NL"/>
                        </w:rPr>
                        <w:t xml:space="preserve"> van de tijdelijke aanduiding</w:t>
                      </w:r>
                      <w:r w:rsidR="00C420C8" w:rsidRPr="007B2F5C">
                        <w:rPr>
                          <w:lang w:bidi="nl-NL"/>
                        </w:rPr>
                        <w:t xml:space="preserve"> en begin te typen om aan de slag te gaan. Wees kort: gebruik één of twee zinnen.</w:t>
                      </w:r>
                    </w:sdtContent>
                  </w:sdt>
                </w:p>
              </w:tc>
            </w:tr>
            <w:tr w:rsidR="00C420C8" w:rsidRPr="005152F2" w14:paraId="5F669F1E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11C8BB38" w14:textId="77777777" w:rsidR="00C420C8" w:rsidRDefault="00AB5BF6" w:rsidP="0043426C">
                  <w:pPr>
                    <w:pStyle w:val="Kop3"/>
                  </w:pPr>
                  <w:sdt>
                    <w:sdtPr>
                      <w:alias w:val="Vaardigheden:"/>
                      <w:tag w:val="Vaardigheden:"/>
                      <w:id w:val="1490835561"/>
                      <w:placeholder>
                        <w:docPart w:val="E5F19C0B7850465D93D222258BD6DAE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rPr>
                          <w:lang w:bidi="nl-NL"/>
                        </w:rPr>
                        <w:t>Vaardigheden</w:t>
                      </w:r>
                    </w:sdtContent>
                  </w:sdt>
                </w:p>
                <w:p w14:paraId="5CC30CBD" w14:textId="77777777" w:rsidR="00C420C8" w:rsidRPr="005A7E57" w:rsidRDefault="00C420C8" w:rsidP="00616FF4">
                  <w:pPr>
                    <w:pStyle w:val="Lijnvoorafbeelding"/>
                  </w:pPr>
                  <w:r>
                    <w:rPr>
                      <w:lang w:bidi="nl-NL"/>
                    </w:rPr>
                    <mc:AlternateContent>
                      <mc:Choice Requires="wps">
                        <w:drawing>
                          <wp:inline distT="0" distB="0" distL="0" distR="0" wp14:anchorId="0AEAD114" wp14:editId="6D6397A6">
                            <wp:extent cx="221615" cy="0"/>
                            <wp:effectExtent l="0" t="0" r="26035" b="19050"/>
                            <wp:docPr id="84" name="Rechte verbindingslijn 84" title="Afbeelding van lijn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3A514D2" id="Rechte verbindingslijn 84" o:spid="_x0000_s1026" alt="Titel: Afbeelding van lijn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Voer vaardigheden in:"/>
                    <w:tag w:val="Voer vaardigheden in:"/>
                    <w:id w:val="929707386"/>
                    <w:placeholder>
                      <w:docPart w:val="5294A607A7874323A976FCA429BF0379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41CC8DBF" w14:textId="77777777" w:rsidR="00C420C8" w:rsidRPr="005152F2" w:rsidRDefault="00C420C8" w:rsidP="00463463">
                      <w:r w:rsidRPr="007B2F5C">
                        <w:rPr>
                          <w:lang w:bidi="nl-NL"/>
                        </w:rPr>
                        <w:t>Leg uit waar u met name goed in bent. Wat maakt u bijzonder? Gebruik uw eigen taal, niet jargon.</w:t>
                      </w:r>
                    </w:p>
                  </w:sdtContent>
                </w:sdt>
              </w:tc>
            </w:tr>
          </w:tbl>
          <w:p w14:paraId="7EF32DB7" w14:textId="77777777"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Indelingstabel rechts"/>
            </w:tblPr>
            <w:tblGrid>
              <w:gridCol w:w="6680"/>
            </w:tblGrid>
            <w:tr w:rsidR="00C420C8" w14:paraId="394C9E13" w14:textId="77777777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522DD44B" w14:textId="77777777" w:rsidR="00C420C8" w:rsidRPr="005152F2" w:rsidRDefault="00AB5BF6" w:rsidP="008F6337">
                  <w:pPr>
                    <w:pStyle w:val="Kop2"/>
                  </w:pPr>
                  <w:sdt>
                    <w:sdtPr>
                      <w:alias w:val="Werkervaring:"/>
                      <w:tag w:val="Werkervaring:"/>
                      <w:id w:val="1217937480"/>
                      <w:placeholder>
                        <w:docPart w:val="EB77F99EB2E646A29E69189F269F52E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nl-NL"/>
                        </w:rPr>
                        <w:t>Werkervaring</w:t>
                      </w:r>
                    </w:sdtContent>
                  </w:sdt>
                </w:p>
                <w:p w14:paraId="4336232D" w14:textId="77777777" w:rsidR="00C420C8" w:rsidRPr="0043426C" w:rsidRDefault="00AB5BF6" w:rsidP="002B3890">
                  <w:pPr>
                    <w:pStyle w:val="Kop4"/>
                  </w:pPr>
                  <w:sdt>
                    <w:sdtPr>
                      <w:alias w:val="Voer functie en bedrijf 1 in:"/>
                      <w:tag w:val="Voer functie en bedrijf 1 in:"/>
                      <w:id w:val="287256568"/>
                      <w:placeholder>
                        <w:docPart w:val="74501377DD054999B6EEB2A16BCE6C0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3426C">
                        <w:rPr>
                          <w:lang w:bidi="nl-NL"/>
                        </w:rPr>
                        <w:t>Functie/Bedrijf</w:t>
                      </w:r>
                    </w:sdtContent>
                  </w:sdt>
                </w:p>
                <w:p w14:paraId="0EF05EB3" w14:textId="77777777" w:rsidR="00C420C8" w:rsidRPr="005152F2" w:rsidRDefault="00AB5BF6" w:rsidP="008F6337">
                  <w:pPr>
                    <w:pStyle w:val="Kop5"/>
                  </w:pPr>
                  <w:sdt>
                    <w:sdtPr>
                      <w:alias w:val="Voer Datums van voor dienstverband 1 in:"/>
                      <w:tag w:val="Voer Datums van voor dienstverband 1 in:"/>
                      <w:id w:val="-1914612906"/>
                      <w:placeholder>
                        <w:docPart w:val="D96F389FD47644C2AF0E2A6FDF3CFF5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rPr>
                          <w:lang w:bidi="nl-NL"/>
                        </w:rPr>
                        <w:t>Datums van</w:t>
                      </w:r>
                    </w:sdtContent>
                  </w:sdt>
                  <w:r w:rsidR="00C420C8">
                    <w:rPr>
                      <w:lang w:bidi="nl-NL"/>
                    </w:rPr>
                    <w:t xml:space="preserve"> – </w:t>
                  </w:r>
                  <w:sdt>
                    <w:sdtPr>
                      <w:alias w:val="Voer Datums tot en met voor dienstverband 1 in:"/>
                      <w:tag w:val="Voer Datums tot en met voor dienstverband 1 in:"/>
                      <w:id w:val="1298186089"/>
                      <w:placeholder>
                        <w:docPart w:val="AF8DBEA6A1384D9495C61271D9B3385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rPr>
                          <w:lang w:bidi="nl-NL"/>
                        </w:rPr>
                        <w:t>tot en met</w:t>
                      </w:r>
                    </w:sdtContent>
                  </w:sdt>
                </w:p>
                <w:sdt>
                  <w:sdtPr>
                    <w:alias w:val="Voer verantwoordelijkheden en prestaties 1 in:"/>
                    <w:tag w:val="Voer verantwoordelijkheden en prestaties 1 in:"/>
                    <w:id w:val="564761840"/>
                    <w:placeholder>
                      <w:docPart w:val="42DE07000A424DBFA00DEE615CCDB03F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366DBB57" w14:textId="77777777" w:rsidR="00C420C8" w:rsidRDefault="00C420C8" w:rsidP="008F6337">
                      <w:r w:rsidRPr="007B2F5C">
                        <w:rPr>
                          <w:lang w:bidi="nl-NL"/>
                        </w:rPr>
                        <w:t>Vat uw belangrijkste verantwoordelijkheden, leiderschap en beste prestaties samen: Voer niet alles in. Geef alleen relevante informatie op, met gegevens waaruit uw impact blijkt.</w:t>
                      </w:r>
                    </w:p>
                  </w:sdtContent>
                </w:sdt>
                <w:sdt>
                  <w:sdtPr>
                    <w:alias w:val="Voer functie en bedrijf 2 in:"/>
                    <w:tag w:val="Voer functie en bedrijf 2 in:"/>
                    <w:id w:val="1612239417"/>
                    <w:placeholder>
                      <w:docPart w:val="D387517DAE5A4D4A9FCF49C61BEE224E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2AB8C8EE" w14:textId="77777777" w:rsidR="00C420C8" w:rsidRPr="0043426C" w:rsidRDefault="00C420C8" w:rsidP="0043426C">
                      <w:pPr>
                        <w:pStyle w:val="Kop4"/>
                      </w:pPr>
                      <w:r w:rsidRPr="0043426C">
                        <w:rPr>
                          <w:lang w:bidi="nl-NL"/>
                        </w:rPr>
                        <w:t>Functie/Bedrijf</w:t>
                      </w:r>
                    </w:p>
                  </w:sdtContent>
                </w:sdt>
                <w:p w14:paraId="0E012183" w14:textId="77777777" w:rsidR="00C420C8" w:rsidRDefault="00AB5BF6" w:rsidP="00F91A9C">
                  <w:pPr>
                    <w:pStyle w:val="Kop5"/>
                  </w:pPr>
                  <w:sdt>
                    <w:sdtPr>
                      <w:alias w:val="Voer Datums van voor dienstverband 2 in:"/>
                      <w:tag w:val="Voer Datums van voor dienstverband 2 in:"/>
                      <w:id w:val="-981693949"/>
                      <w:placeholder>
                        <w:docPart w:val="C33FBC4999CA4B64BF47F6D9351B4D4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rPr>
                          <w:lang w:bidi="nl-NL"/>
                        </w:rPr>
                        <w:t>Datums van</w:t>
                      </w:r>
                    </w:sdtContent>
                  </w:sdt>
                  <w:r w:rsidR="00C420C8">
                    <w:rPr>
                      <w:lang w:bidi="nl-NL"/>
                    </w:rPr>
                    <w:t xml:space="preserve"> – </w:t>
                  </w:r>
                  <w:sdt>
                    <w:sdtPr>
                      <w:alias w:val="Voer Datums tot en met voor dienstverband 2 in:"/>
                      <w:tag w:val="Voer Datums tot en met voor dienstverband 2 in:"/>
                      <w:id w:val="-416863388"/>
                      <w:placeholder>
                        <w:docPart w:val="339901889A224B658FFCBD77568ADF9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rPr>
                          <w:lang w:bidi="nl-NL"/>
                        </w:rPr>
                        <w:t>tot en met</w:t>
                      </w:r>
                    </w:sdtContent>
                  </w:sdt>
                </w:p>
                <w:sdt>
                  <w:sdtPr>
                    <w:alias w:val="Voer verantwoordelijkheden en prestaties 2 in:"/>
                    <w:tag w:val="Voer verantwoordelijkheden en prestaties 2 in:"/>
                    <w:id w:val="-423336076"/>
                    <w:placeholder>
                      <w:docPart w:val="1562DC28EAE44D138B0E8D0887F87468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5C6F6A44" w14:textId="77777777" w:rsidR="00C420C8" w:rsidRDefault="00C420C8" w:rsidP="00832F81">
                      <w:r w:rsidRPr="00473EF8">
                        <w:rPr>
                          <w:lang w:bidi="nl-NL"/>
                        </w:rPr>
                        <w:t>Noem bijvoorbeeld de grootte van het team dat u hebt geleid, het aantal projecten waarvoor u verantwoordelijk was of het aantal artikelen dat u hebt geschreven.</w:t>
                      </w:r>
                    </w:p>
                  </w:sdtContent>
                </w:sdt>
              </w:tc>
            </w:tr>
            <w:tr w:rsidR="00C420C8" w14:paraId="1F634DCC" w14:textId="77777777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4B5923E8" w14:textId="77777777" w:rsidR="00C420C8" w:rsidRPr="005152F2" w:rsidRDefault="00AB5BF6" w:rsidP="008F6337">
                  <w:pPr>
                    <w:pStyle w:val="Kop2"/>
                  </w:pPr>
                  <w:sdt>
                    <w:sdtPr>
                      <w:alias w:val="Opleiding:"/>
                      <w:tag w:val="Opleiding:"/>
                      <w:id w:val="1349516922"/>
                      <w:placeholder>
                        <w:docPart w:val="56AD11151C1742F9800064779ED2E79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nl-NL"/>
                        </w:rPr>
                        <w:t>Opleiding</w:t>
                      </w:r>
                    </w:sdtContent>
                  </w:sdt>
                </w:p>
                <w:sdt>
                  <w:sdtPr>
                    <w:alias w:val="Voer diploma/behaald op in:"/>
                    <w:tag w:val="Voer diploma/behaald op in:"/>
                    <w:id w:val="634905938"/>
                    <w:placeholder>
                      <w:docPart w:val="F3E42D7274B0411092606DEC3D547266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35C34F6D" w14:textId="77777777" w:rsidR="00C420C8" w:rsidRPr="0043426C" w:rsidRDefault="00C420C8" w:rsidP="002B3890">
                      <w:pPr>
                        <w:pStyle w:val="Kop4"/>
                      </w:pPr>
                      <w:r w:rsidRPr="0043426C">
                        <w:rPr>
                          <w:lang w:bidi="nl-NL"/>
                        </w:rPr>
                        <w:t>Diploma/behaald op</w:t>
                      </w:r>
                    </w:p>
                  </w:sdtContent>
                </w:sdt>
                <w:sdt>
                  <w:sdtPr>
                    <w:alias w:val="Voer de onderwijsinstelling in:"/>
                    <w:tag w:val="Voer de onderwijsinstelling in:"/>
                    <w:id w:val="-741416646"/>
                    <w:placeholder>
                      <w:docPart w:val="C82947A0F6AF44968C0D6EEDACF68111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20CAE1C4" w14:textId="77777777" w:rsidR="00C420C8" w:rsidRPr="005152F2" w:rsidRDefault="00C420C8" w:rsidP="007B2F5C">
                      <w:pPr>
                        <w:pStyle w:val="Kop5"/>
                      </w:pPr>
                      <w:r w:rsidRPr="005152F2">
                        <w:rPr>
                          <w:lang w:bidi="nl-NL"/>
                        </w:rPr>
                        <w:t>Onderwijsinstelling</w:t>
                      </w:r>
                    </w:p>
                  </w:sdtContent>
                </w:sdt>
                <w:p w14:paraId="2243D587" w14:textId="77777777" w:rsidR="00C420C8" w:rsidRDefault="00AB5BF6" w:rsidP="007B2F5C">
                  <w:sdt>
                    <w:sdtPr>
                      <w:alias w:val="Voer opleidingsgegevens in:"/>
                      <w:tag w:val="Voer opleidingsgegevens in:"/>
                      <w:id w:val="-670642327"/>
                      <w:placeholder>
                        <w:docPart w:val="0332FDC2AA964F5DAB156ED288B1ED3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B2F5C">
                        <w:rPr>
                          <w:lang w:bidi="nl-NL"/>
                        </w:rPr>
                        <w:t>U kunt uw cijfergemiddelde invoeren en een overzicht van relevante studieopdrachten, prijzen en onderscheidingen.</w:t>
                      </w:r>
                    </w:sdtContent>
                  </w:sdt>
                </w:p>
              </w:tc>
            </w:tr>
            <w:tr w:rsidR="00C420C8" w14:paraId="04017C8A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3FAC55F7" w14:textId="77777777" w:rsidR="00C420C8" w:rsidRPr="005152F2" w:rsidRDefault="00AB5BF6" w:rsidP="008F6337">
                  <w:pPr>
                    <w:pStyle w:val="Kop2"/>
                  </w:pPr>
                  <w:sdt>
                    <w:sdtPr>
                      <w:alias w:val="Vrijwilligerservaring of leiderschap:"/>
                      <w:tag w:val="Vrijwilligerservaring of leiderschap:"/>
                      <w:id w:val="-1093778966"/>
                      <w:placeholder>
                        <w:docPart w:val="52D461C8A88447C2B20F990ED7F6915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nl-NL"/>
                        </w:rPr>
                        <w:t>Vrijwilligerservaring of leiderschap</w:t>
                      </w:r>
                    </w:sdtContent>
                  </w:sdt>
                </w:p>
                <w:sdt>
                  <w:sdtPr>
                    <w:alias w:val="Voer vrijwilligerservaring of leiderschap in:"/>
                    <w:tag w:val="Voer vrijwilligerservaring of leiderschap in:"/>
                    <w:id w:val="1952504710"/>
                    <w:placeholder>
                      <w:docPart w:val="B5333F956EC24604AC1DF62200D9B9F7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516AA9D0" w14:textId="77777777" w:rsidR="00C420C8" w:rsidRDefault="00C420C8" w:rsidP="008F6337">
                      <w:r w:rsidRPr="007B2F5C">
                        <w:rPr>
                          <w:lang w:bidi="nl-NL"/>
                        </w:rPr>
                        <w:t>Was u de coach van een team van uw club, hebt u een project geleid voor uw favoriete goede doel of bent u redacteur van de schoolkrant? Ga verder en beschrijf ervaringen die uw leiderschapsvaardigheden illustreren.</w:t>
                      </w:r>
                    </w:p>
                  </w:sdtContent>
                </w:sdt>
              </w:tc>
            </w:tr>
          </w:tbl>
          <w:p w14:paraId="481363CB" w14:textId="77777777" w:rsidR="00C420C8" w:rsidRPr="005152F2" w:rsidRDefault="00C420C8" w:rsidP="003856C9"/>
        </w:tc>
      </w:tr>
    </w:tbl>
    <w:p w14:paraId="2A5D98AF" w14:textId="77777777" w:rsidR="003F5FDB" w:rsidRDefault="003F5FDB" w:rsidP="00841714">
      <w:pPr>
        <w:pStyle w:val="Geenafstand"/>
      </w:pPr>
    </w:p>
    <w:sectPr w:rsidR="003F5FDB" w:rsidSect="00EE3596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EC67E" w14:textId="77777777" w:rsidR="00615829" w:rsidRDefault="00615829" w:rsidP="003856C9">
      <w:pPr>
        <w:spacing w:after="0" w:line="240" w:lineRule="auto"/>
      </w:pPr>
      <w:r>
        <w:separator/>
      </w:r>
    </w:p>
  </w:endnote>
  <w:endnote w:type="continuationSeparator" w:id="0">
    <w:p w14:paraId="32DDE600" w14:textId="77777777" w:rsidR="00615829" w:rsidRDefault="00615829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Cambria"/>
    <w:panose1 w:val="00000000000000000000"/>
    <w:charset w:val="00"/>
    <w:family w:val="roman"/>
    <w:notTrueType/>
    <w:pitch w:val="default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2EA7" w14:textId="77777777" w:rsidR="003856C9" w:rsidRDefault="007803B7" w:rsidP="007803B7">
    <w:pPr>
      <w:pStyle w:val="Voettekst"/>
    </w:pPr>
    <w:r w:rsidRPr="00DC79BB">
      <w:rPr>
        <w:noProof/>
        <w:lang w:bidi="nl-NL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6A26F1C7" wp14:editId="73165AE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ep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Vrije v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Vrije v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Vrije v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Vrije v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Vrije v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Vrije v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Vrije v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Vrije v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Vrije v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7F04313" id="Groep 4" o:spid="_x0000_s1026" alt="&quot;&quot;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">
              <o:lock v:ext="edit" aspectratio="t"/>
              <v:shape id="Vrije v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Vrije v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Vrije v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Vrije v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Vrije v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Vrije v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Vrije v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Vrije v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Vrije v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nl-NL"/>
          </w:rPr>
          <w:fldChar w:fldCharType="begin"/>
        </w:r>
        <w:r w:rsidR="001765FE">
          <w:rPr>
            <w:lang w:bidi="nl-NL"/>
          </w:rPr>
          <w:instrText xml:space="preserve"> PAGE   \* MERGEFORMAT </w:instrText>
        </w:r>
        <w:r w:rsidR="001765FE">
          <w:rPr>
            <w:lang w:bidi="nl-NL"/>
          </w:rPr>
          <w:fldChar w:fldCharType="separate"/>
        </w:r>
        <w:r w:rsidR="003F5FDB">
          <w:rPr>
            <w:noProof/>
            <w:lang w:bidi="nl-NL"/>
          </w:rPr>
          <w:t>2</w:t>
        </w:r>
        <w:r w:rsidR="001765FE">
          <w:rPr>
            <w:noProof/>
            <w:lang w:bidi="nl-NL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EE095" w14:textId="77777777" w:rsidR="001765FE" w:rsidRDefault="00DC79BB">
    <w:pPr>
      <w:pStyle w:val="Voettekst"/>
    </w:pPr>
    <w:r w:rsidRPr="00DC79BB">
      <w:rPr>
        <w:noProof/>
        <w:lang w:bidi="nl-NL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5887F97" wp14:editId="00939DB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ep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Vrije v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Vrije v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Vrije v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Vrije v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Vrije v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Vrije v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Vrije v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Vrije v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Vrije v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ACEB05E" id="Groep 4" o:spid="_x0000_s1026" alt="&quot;&quot;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">
              <o:lock v:ext="edit" aspectratio="t"/>
              <v:shape id="Vrije v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Vrije v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Vrije v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Vrije v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Vrije v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Vrije v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Vrije v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Vrije v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Vrije v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D9BAA" w14:textId="77777777" w:rsidR="00615829" w:rsidRDefault="00615829" w:rsidP="003856C9">
      <w:pPr>
        <w:spacing w:after="0" w:line="240" w:lineRule="auto"/>
      </w:pPr>
      <w:r>
        <w:separator/>
      </w:r>
    </w:p>
  </w:footnote>
  <w:footnote w:type="continuationSeparator" w:id="0">
    <w:p w14:paraId="7B59B426" w14:textId="77777777" w:rsidR="00615829" w:rsidRDefault="00615829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C1252" w14:textId="77777777" w:rsidR="003856C9" w:rsidRDefault="007803B7">
    <w:pPr>
      <w:pStyle w:val="Koptekst"/>
    </w:pPr>
    <w:r w:rsidRPr="00DC79BB">
      <w:rPr>
        <w:noProof/>
        <w:lang w:bidi="nl-NL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8EB9222" wp14:editId="0052237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ep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Vrije v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Vrije v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Vrije v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Vrije v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Vrije v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Vrije v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Vrije v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Vrije v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Vrije v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Vrije v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5FAC50C" id="Groep 17" o:spid="_x0000_s1026" alt="&quot;&quot;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tbrlR2IWAABYrAAADgAAAAAAAAAAAAAAAAAuAgAAZHJzL2Uyb0RvYy54bWxQSwEC&#10;LQAUAAYACAAAACEATPEK5dwAAAAFAQAADwAAAAAAAAAAAAAAAAC8GAAAZHJzL2Rvd25yZXYueG1s&#10;UEsFBgAAAAAEAAQA8wAAAMUZAAAAAA==&#10;">
              <o:lock v:ext="edit" aspectratio="t"/>
              <v:shape id="Vrije v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Vrije v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Vrije v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Vrije v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Vrije v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Vrije v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Vrije v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Vrije v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Vrije v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Vrije v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FF246" w14:textId="77777777" w:rsidR="00DC79BB" w:rsidRDefault="00DC79BB">
    <w:pPr>
      <w:pStyle w:val="Koptekst"/>
    </w:pPr>
    <w:r w:rsidRPr="00DC79BB">
      <w:rPr>
        <w:noProof/>
        <w:lang w:bidi="nl-NL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3BAB1316" wp14:editId="2D07F68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ep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Vrije v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Vrije v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Vrije v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Vrije v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Vrije v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Vrije v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Vrije v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Vrije v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Vrije v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Vrije v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87F9358" id="Groep 17" o:spid="_x0000_s1026" alt="&quot;&quot;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">
              <o:lock v:ext="edit" aspectratio="t"/>
              <v:shape id="Vrije v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Vrije v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Vrije v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Vrije v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Vrije v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Vrije v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Vrije v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Vrije v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Vrije v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Vrije v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1416753">
    <w:abstractNumId w:val="9"/>
  </w:num>
  <w:num w:numId="2" w16cid:durableId="1822311467">
    <w:abstractNumId w:val="7"/>
  </w:num>
  <w:num w:numId="3" w16cid:durableId="462231247">
    <w:abstractNumId w:val="6"/>
  </w:num>
  <w:num w:numId="4" w16cid:durableId="521669853">
    <w:abstractNumId w:val="5"/>
  </w:num>
  <w:num w:numId="5" w16cid:durableId="937442804">
    <w:abstractNumId w:val="4"/>
  </w:num>
  <w:num w:numId="6" w16cid:durableId="286471367">
    <w:abstractNumId w:val="8"/>
  </w:num>
  <w:num w:numId="7" w16cid:durableId="1083337169">
    <w:abstractNumId w:val="3"/>
  </w:num>
  <w:num w:numId="8" w16cid:durableId="918709908">
    <w:abstractNumId w:val="2"/>
  </w:num>
  <w:num w:numId="9" w16cid:durableId="413430518">
    <w:abstractNumId w:val="1"/>
  </w:num>
  <w:num w:numId="10" w16cid:durableId="487867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29"/>
    <w:rsid w:val="00052BE1"/>
    <w:rsid w:val="0007412A"/>
    <w:rsid w:val="0010199E"/>
    <w:rsid w:val="0010257B"/>
    <w:rsid w:val="001166C2"/>
    <w:rsid w:val="001503AC"/>
    <w:rsid w:val="00173280"/>
    <w:rsid w:val="001765FE"/>
    <w:rsid w:val="0019561F"/>
    <w:rsid w:val="001B32D2"/>
    <w:rsid w:val="002050A5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A64E0"/>
    <w:rsid w:val="004D03FF"/>
    <w:rsid w:val="004D22BB"/>
    <w:rsid w:val="005152F2"/>
    <w:rsid w:val="005246B9"/>
    <w:rsid w:val="00525D1B"/>
    <w:rsid w:val="00534E4E"/>
    <w:rsid w:val="00551D35"/>
    <w:rsid w:val="005562D4"/>
    <w:rsid w:val="00557019"/>
    <w:rsid w:val="005674AC"/>
    <w:rsid w:val="0057309D"/>
    <w:rsid w:val="00580925"/>
    <w:rsid w:val="00595C69"/>
    <w:rsid w:val="005A1E51"/>
    <w:rsid w:val="005A7E57"/>
    <w:rsid w:val="005D4035"/>
    <w:rsid w:val="00615829"/>
    <w:rsid w:val="00616FF4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D1627"/>
    <w:rsid w:val="00A42F91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705AB"/>
    <w:rsid w:val="00CE6306"/>
    <w:rsid w:val="00D11C4D"/>
    <w:rsid w:val="00D5067A"/>
    <w:rsid w:val="00DC0F74"/>
    <w:rsid w:val="00DC79BB"/>
    <w:rsid w:val="00DF0A0F"/>
    <w:rsid w:val="00E34D58"/>
    <w:rsid w:val="00E941EF"/>
    <w:rsid w:val="00EB1C1B"/>
    <w:rsid w:val="00EE3596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F5C7A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077AE"/>
  </w:style>
  <w:style w:type="paragraph" w:styleId="Kop1">
    <w:name w:val="heading 1"/>
    <w:basedOn w:val="Standaard"/>
    <w:link w:val="Kop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Kop3">
    <w:name w:val="heading 3"/>
    <w:basedOn w:val="Standaard"/>
    <w:link w:val="Kop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Kop4">
    <w:name w:val="heading 4"/>
    <w:basedOn w:val="Standaard"/>
    <w:link w:val="Kop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007A5"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007A5"/>
  </w:style>
  <w:style w:type="paragraph" w:styleId="Voettekst">
    <w:name w:val="footer"/>
    <w:basedOn w:val="Standaard"/>
    <w:link w:val="Voettekst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20E6"/>
  </w:style>
  <w:style w:type="table" w:styleId="Tabelraster">
    <w:name w:val="Table Grid"/>
    <w:basedOn w:val="Standaardtabe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kstvantijdelijkeaanduiding">
    <w:name w:val="Placeholder Text"/>
    <w:basedOn w:val="Standaardalinea-lettertype"/>
    <w:uiPriority w:val="99"/>
    <w:semiHidden/>
    <w:rsid w:val="003053D9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Kop5Char">
    <w:name w:val="Kop 5 Char"/>
    <w:basedOn w:val="Standaardalinea-lettertype"/>
    <w:link w:val="Kop5"/>
    <w:uiPriority w:val="9"/>
    <w:rsid w:val="00463463"/>
    <w:rPr>
      <w:rFonts w:asciiTheme="majorHAnsi" w:eastAsiaTheme="majorEastAsia" w:hAnsiTheme="majorHAnsi" w:cstheme="majorBidi"/>
    </w:rPr>
  </w:style>
  <w:style w:type="paragraph" w:styleId="Geenafstand">
    <w:name w:val="No Spacing"/>
    <w:uiPriority w:val="12"/>
    <w:qFormat/>
    <w:rsid w:val="005A7E57"/>
    <w:pPr>
      <w:spacing w:after="0" w:line="240" w:lineRule="auto"/>
    </w:pPr>
  </w:style>
  <w:style w:type="paragraph" w:customStyle="1" w:styleId="Lijnvoorafbeelding">
    <w:name w:val="Lijn voor afbeelding"/>
    <w:basedOn w:val="Standaard"/>
    <w:next w:val="Standaard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el">
    <w:name w:val="Title"/>
    <w:basedOn w:val="Standaard"/>
    <w:next w:val="Standaard"/>
    <w:link w:val="Titel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1714"/>
    <w:rPr>
      <w:rFonts w:ascii="Segoe UI" w:hAnsi="Segoe UI" w:cs="Segoe UI"/>
      <w:szCs w:val="18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841714"/>
  </w:style>
  <w:style w:type="paragraph" w:styleId="Bloktekst">
    <w:name w:val="Block Text"/>
    <w:basedOn w:val="Standaard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841714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841714"/>
  </w:style>
  <w:style w:type="paragraph" w:styleId="Plattetekst2">
    <w:name w:val="Body Text 2"/>
    <w:basedOn w:val="Standaard"/>
    <w:link w:val="Plattetekst2Char"/>
    <w:uiPriority w:val="99"/>
    <w:semiHidden/>
    <w:unhideWhenUsed/>
    <w:rsid w:val="00841714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841714"/>
  </w:style>
  <w:style w:type="paragraph" w:styleId="Plattetekst3">
    <w:name w:val="Body Text 3"/>
    <w:basedOn w:val="Standaard"/>
    <w:link w:val="Platteteks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841714"/>
    <w:rPr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841714"/>
    <w:pPr>
      <w:spacing w:after="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841714"/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841714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841714"/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841714"/>
    <w:pPr>
      <w:spacing w:after="6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841714"/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841714"/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841714"/>
    <w:rPr>
      <w:szCs w:val="16"/>
    </w:rPr>
  </w:style>
  <w:style w:type="character" w:styleId="Titelvanboek">
    <w:name w:val="Book Title"/>
    <w:basedOn w:val="Standaardalinea-lettertype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841714"/>
  </w:style>
  <w:style w:type="table" w:styleId="Kleurrijkraster">
    <w:name w:val="Colorful Grid"/>
    <w:basedOn w:val="Standaardtabe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leurrijkelijst">
    <w:name w:val="Colorful List"/>
    <w:basedOn w:val="Standaardtabe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841714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41714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41714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41714"/>
    <w:rPr>
      <w:b/>
      <w:bCs/>
      <w:szCs w:val="20"/>
    </w:rPr>
  </w:style>
  <w:style w:type="table" w:styleId="Donkerelijst">
    <w:name w:val="Dark List"/>
    <w:basedOn w:val="Standaardtabe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841714"/>
  </w:style>
  <w:style w:type="character" w:customStyle="1" w:styleId="DatumChar">
    <w:name w:val="Datum Char"/>
    <w:basedOn w:val="Standaardalinea-lettertype"/>
    <w:link w:val="Datum"/>
    <w:uiPriority w:val="99"/>
    <w:semiHidden/>
    <w:rsid w:val="00841714"/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841714"/>
    <w:rPr>
      <w:rFonts w:ascii="Segoe UI" w:hAnsi="Segoe UI" w:cs="Segoe UI"/>
      <w:szCs w:val="16"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841714"/>
    <w:pPr>
      <w:spacing w:after="0"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841714"/>
  </w:style>
  <w:style w:type="character" w:styleId="Nadruk">
    <w:name w:val="Emphasis"/>
    <w:basedOn w:val="Standaardalinea-lettertype"/>
    <w:uiPriority w:val="20"/>
    <w:semiHidden/>
    <w:unhideWhenUsed/>
    <w:qFormat/>
    <w:rsid w:val="00841714"/>
    <w:rPr>
      <w:i/>
      <w:iCs/>
    </w:rPr>
  </w:style>
  <w:style w:type="character" w:styleId="Eindnootmarkering">
    <w:name w:val="endnote reference"/>
    <w:basedOn w:val="Standaardalinea-lettertype"/>
    <w:uiPriority w:val="99"/>
    <w:semiHidden/>
    <w:unhideWhenUsed/>
    <w:rsid w:val="00841714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841714"/>
    <w:rPr>
      <w:szCs w:val="20"/>
    </w:rPr>
  </w:style>
  <w:style w:type="paragraph" w:styleId="Adresenvelop">
    <w:name w:val="envelope address"/>
    <w:basedOn w:val="Standaard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zender">
    <w:name w:val="envelope return"/>
    <w:basedOn w:val="Standaard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841714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841714"/>
    <w:rPr>
      <w:szCs w:val="20"/>
    </w:rPr>
  </w:style>
  <w:style w:type="table" w:styleId="Rastertabel1licht">
    <w:name w:val="Grid Table 1 Light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3">
    <w:name w:val="Grid Table 3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Kop6Char">
    <w:name w:val="Kop 6 Char"/>
    <w:basedOn w:val="Standaardalinea-lettertype"/>
    <w:link w:val="Kop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-acroniem">
    <w:name w:val="HTML Acronym"/>
    <w:basedOn w:val="Standaardalinea-lettertype"/>
    <w:uiPriority w:val="99"/>
    <w:semiHidden/>
    <w:unhideWhenUsed/>
    <w:rsid w:val="00841714"/>
  </w:style>
  <w:style w:type="paragraph" w:styleId="HTML-adres">
    <w:name w:val="HTML Address"/>
    <w:basedOn w:val="Standaard"/>
    <w:link w:val="HTML-adre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841714"/>
    <w:rPr>
      <w:i/>
      <w:iCs/>
    </w:rPr>
  </w:style>
  <w:style w:type="character" w:styleId="HTML-citaat">
    <w:name w:val="HTML Cite"/>
    <w:basedOn w:val="Standaardalinea-lettertype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841714"/>
    <w:rPr>
      <w:i/>
      <w:iCs/>
    </w:rPr>
  </w:style>
  <w:style w:type="character" w:styleId="HTML-toetsenbord">
    <w:name w:val="HTML Keyboard"/>
    <w:basedOn w:val="Standaardalinea-lettertype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41714"/>
    <w:rPr>
      <w:rFonts w:ascii="Consolas" w:hAnsi="Consolas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-schrijfmachine">
    <w:name w:val="HTML Typewriter"/>
    <w:basedOn w:val="Standaardalinea-lettertype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Standaardalinea-lettertype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kop">
    <w:name w:val="index heading"/>
    <w:basedOn w:val="Standaard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841714"/>
    <w:rPr>
      <w:i/>
      <w:iCs/>
      <w:color w:val="37B6AE" w:themeColor="accent1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chtraster">
    <w:name w:val="Light Grid"/>
    <w:basedOn w:val="Standaardtabe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chtelijst">
    <w:name w:val="Light List"/>
    <w:basedOn w:val="Standaardtabe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841714"/>
  </w:style>
  <w:style w:type="paragraph" w:styleId="Lijst">
    <w:name w:val="List"/>
    <w:basedOn w:val="Standaard"/>
    <w:uiPriority w:val="99"/>
    <w:semiHidden/>
    <w:unhideWhenUsed/>
    <w:rsid w:val="00841714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841714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841714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841714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841714"/>
    <w:pPr>
      <w:ind w:left="1800" w:hanging="360"/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jstalinea">
    <w:name w:val="List Paragraph"/>
    <w:basedOn w:val="Standaard"/>
    <w:uiPriority w:val="34"/>
    <w:semiHidden/>
    <w:unhideWhenUsed/>
    <w:qFormat/>
    <w:rsid w:val="00841714"/>
    <w:pPr>
      <w:ind w:left="720"/>
      <w:contextualSpacing/>
    </w:pPr>
  </w:style>
  <w:style w:type="table" w:styleId="Lijsttabel1licht">
    <w:name w:val="List Table 1 Light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2">
    <w:name w:val="List Table 2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3">
    <w:name w:val="List Table 3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kst">
    <w:name w:val="macro"/>
    <w:link w:val="Macroteks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841714"/>
    <w:rPr>
      <w:rFonts w:ascii="Consolas" w:hAnsi="Consolas"/>
      <w:szCs w:val="20"/>
    </w:rPr>
  </w:style>
  <w:style w:type="table" w:styleId="Gemiddeldraster1">
    <w:name w:val="Medium Grid 1"/>
    <w:basedOn w:val="Standaardtabe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Berichtkop">
    <w:name w:val="Message Header"/>
    <w:basedOn w:val="Standaard"/>
    <w:link w:val="Berichtkop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alweb">
    <w:name w:val="Normal (Web)"/>
    <w:basedOn w:val="Standaard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Standaardinspringing">
    <w:name w:val="Normal Indent"/>
    <w:basedOn w:val="Standaard"/>
    <w:uiPriority w:val="99"/>
    <w:semiHidden/>
    <w:unhideWhenUsed/>
    <w:rsid w:val="00841714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841714"/>
    <w:pPr>
      <w:spacing w:after="0"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841714"/>
  </w:style>
  <w:style w:type="character" w:styleId="Paginanummer">
    <w:name w:val="page number"/>
    <w:basedOn w:val="Standaardalinea-lettertype"/>
    <w:uiPriority w:val="99"/>
    <w:semiHidden/>
    <w:unhideWhenUsed/>
    <w:rsid w:val="00841714"/>
  </w:style>
  <w:style w:type="table" w:styleId="Onopgemaaktetabel1">
    <w:name w:val="Plain Table 1"/>
    <w:basedOn w:val="Standaardtabe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841714"/>
    <w:rPr>
      <w:rFonts w:ascii="Consolas" w:hAnsi="Consolas"/>
      <w:szCs w:val="21"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841714"/>
    <w:rPr>
      <w:i/>
      <w:iCs/>
      <w:color w:val="404040" w:themeColor="text1" w:themeTint="BF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841714"/>
  </w:style>
  <w:style w:type="character" w:customStyle="1" w:styleId="AanhefChar">
    <w:name w:val="Aanhef Char"/>
    <w:basedOn w:val="Standaardalinea-lettertype"/>
    <w:link w:val="Aanhef"/>
    <w:uiPriority w:val="99"/>
    <w:semiHidden/>
    <w:rsid w:val="00841714"/>
  </w:style>
  <w:style w:type="paragraph" w:styleId="Handtekening">
    <w:name w:val="Signature"/>
    <w:basedOn w:val="Standaard"/>
    <w:link w:val="Handteken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841714"/>
  </w:style>
  <w:style w:type="character" w:styleId="Zwaar">
    <w:name w:val="Strong"/>
    <w:basedOn w:val="Standaardalinea-lettertype"/>
    <w:uiPriority w:val="22"/>
    <w:semiHidden/>
    <w:unhideWhenUsed/>
    <w:qFormat/>
    <w:rsid w:val="00841714"/>
    <w:rPr>
      <w:b/>
      <w:bCs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3D-effectenvoortabel1">
    <w:name w:val="Table 3D effects 1"/>
    <w:basedOn w:val="Standaardtabe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Eigentijdsetabel">
    <w:name w:val="Table Contemporary"/>
    <w:basedOn w:val="Standaardtabe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1">
    <w:name w:val="Table Grid 1"/>
    <w:basedOn w:val="Standaardtabe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jst1">
    <w:name w:val="Table List 1"/>
    <w:basedOn w:val="Standaardtabe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841714"/>
    <w:pPr>
      <w:spacing w:after="0"/>
      <w:ind w:left="220" w:hanging="220"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841714"/>
    <w:pPr>
      <w:spacing w:after="0"/>
    </w:pPr>
  </w:style>
  <w:style w:type="table" w:styleId="Professioneletabel">
    <w:name w:val="Table Professional"/>
    <w:basedOn w:val="Standaardtabe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Standaardtabe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84171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84171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841714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841714"/>
    <w:pPr>
      <w:spacing w:after="100"/>
      <w:ind w:left="66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841714"/>
    <w:pPr>
      <w:spacing w:after="100"/>
      <w:ind w:left="88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841714"/>
    <w:pPr>
      <w:spacing w:after="100"/>
      <w:ind w:left="11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841714"/>
    <w:pPr>
      <w:spacing w:after="100"/>
      <w:ind w:left="132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841714"/>
    <w:pPr>
      <w:spacing w:after="100"/>
      <w:ind w:left="154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841714"/>
    <w:pPr>
      <w:spacing w:after="100"/>
      <w:ind w:left="1760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Afbeelding">
    <w:name w:val="Afbeelding"/>
    <w:basedOn w:val="Standaard"/>
    <w:next w:val="Kop3"/>
    <w:link w:val="Tekensvoorafbeelding"/>
    <w:uiPriority w:val="10"/>
    <w:qFormat/>
    <w:rsid w:val="00C420C8"/>
    <w:pPr>
      <w:spacing w:before="320" w:after="80"/>
    </w:pPr>
  </w:style>
  <w:style w:type="character" w:customStyle="1" w:styleId="Tekensvoorafbeelding">
    <w:name w:val="Tekens voor afbeelding"/>
    <w:basedOn w:val="Standaardalinea-lettertype"/>
    <w:link w:val="Afbeelding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ruiker\AppData\Roaming\Microsoft\Templates\Creatief%20CV,%20ontworpen%20do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918F21823B435D860754FCB7CA24B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22BAAB9-2686-4BF5-9AC3-CDBDFF5D1BEB}"/>
      </w:docPartPr>
      <w:docPartBody>
        <w:p w:rsidR="00000000" w:rsidRDefault="000973E1">
          <w:pPr>
            <w:pStyle w:val="DE918F21823B435D860754FCB7CA24B5"/>
          </w:pPr>
          <w:r>
            <w:rPr>
              <w:lang w:bidi="nl-NL"/>
            </w:rPr>
            <w:t>Doel</w:t>
          </w:r>
        </w:p>
      </w:docPartBody>
    </w:docPart>
    <w:docPart>
      <w:docPartPr>
        <w:name w:val="C62096B09FEA47B99186A8805B5B68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3B5697D-7A0E-4A89-BE27-C7A40D7A8080}"/>
      </w:docPartPr>
      <w:docPartBody>
        <w:p w:rsidR="00000000" w:rsidRDefault="000973E1">
          <w:pPr>
            <w:pStyle w:val="C62096B09FEA47B99186A8805B5B6866"/>
          </w:pPr>
          <w:r w:rsidRPr="007B2F5C">
            <w:rPr>
              <w:lang w:bidi="nl-NL"/>
            </w:rPr>
            <w:t>Klik op de tekst</w:t>
          </w:r>
          <w:r>
            <w:rPr>
              <w:lang w:bidi="nl-NL"/>
            </w:rPr>
            <w:t xml:space="preserve"> van de tijdelijke aanduiding</w:t>
          </w:r>
          <w:r w:rsidRPr="007B2F5C">
            <w:rPr>
              <w:lang w:bidi="nl-NL"/>
            </w:rPr>
            <w:t xml:space="preserve"> en begin te typen om aan de slag te gaan. Wees kort: gebruik één of twee zinnen.</w:t>
          </w:r>
        </w:p>
      </w:docPartBody>
    </w:docPart>
    <w:docPart>
      <w:docPartPr>
        <w:name w:val="E5F19C0B7850465D93D222258BD6DAE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2CC86A2-A4A9-415B-9347-58222465B354}"/>
      </w:docPartPr>
      <w:docPartBody>
        <w:p w:rsidR="00000000" w:rsidRDefault="000973E1">
          <w:pPr>
            <w:pStyle w:val="E5F19C0B7850465D93D222258BD6DAE5"/>
          </w:pPr>
          <w:r>
            <w:rPr>
              <w:lang w:bidi="nl-NL"/>
            </w:rPr>
            <w:t>Vaardigheden</w:t>
          </w:r>
        </w:p>
      </w:docPartBody>
    </w:docPart>
    <w:docPart>
      <w:docPartPr>
        <w:name w:val="5294A607A7874323A976FCA429BF03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44021B6-5A95-43C2-811A-2B5592C73502}"/>
      </w:docPartPr>
      <w:docPartBody>
        <w:p w:rsidR="00000000" w:rsidRDefault="000973E1">
          <w:pPr>
            <w:pStyle w:val="5294A607A7874323A976FCA429BF0379"/>
          </w:pPr>
          <w:r w:rsidRPr="007B2F5C">
            <w:rPr>
              <w:lang w:bidi="nl-NL"/>
            </w:rPr>
            <w:t>Leg uit waar u met name goed in bent. Wat maakt u bijzonder? Gebruik uw eigen taal, niet jargon.</w:t>
          </w:r>
        </w:p>
      </w:docPartBody>
    </w:docPart>
    <w:docPart>
      <w:docPartPr>
        <w:name w:val="EB77F99EB2E646A29E69189F269F52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13C426F-D47D-4D67-A2A8-449E797958D6}"/>
      </w:docPartPr>
      <w:docPartBody>
        <w:p w:rsidR="00000000" w:rsidRDefault="000973E1">
          <w:pPr>
            <w:pStyle w:val="EB77F99EB2E646A29E69189F269F52E7"/>
          </w:pPr>
          <w:r w:rsidRPr="005152F2">
            <w:rPr>
              <w:lang w:bidi="nl-NL"/>
            </w:rPr>
            <w:t>Werkervaring</w:t>
          </w:r>
        </w:p>
      </w:docPartBody>
    </w:docPart>
    <w:docPart>
      <w:docPartPr>
        <w:name w:val="74501377DD054999B6EEB2A16BCE6C0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492DE32-875C-4584-B1ED-036A8BF13045}"/>
      </w:docPartPr>
      <w:docPartBody>
        <w:p w:rsidR="00000000" w:rsidRDefault="000973E1">
          <w:pPr>
            <w:pStyle w:val="74501377DD054999B6EEB2A16BCE6C00"/>
          </w:pPr>
          <w:r w:rsidRPr="0043426C">
            <w:rPr>
              <w:lang w:bidi="nl-NL"/>
            </w:rPr>
            <w:t>Functie/Bedrijf</w:t>
          </w:r>
        </w:p>
      </w:docPartBody>
    </w:docPart>
    <w:docPart>
      <w:docPartPr>
        <w:name w:val="D96F389FD47644C2AF0E2A6FDF3CFF5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DAAF2CA-B55B-485F-AE32-399AF4F43F0C}"/>
      </w:docPartPr>
      <w:docPartBody>
        <w:p w:rsidR="00000000" w:rsidRDefault="000973E1">
          <w:pPr>
            <w:pStyle w:val="D96F389FD47644C2AF0E2A6FDF3CFF50"/>
          </w:pPr>
          <w:r>
            <w:rPr>
              <w:lang w:bidi="nl-NL"/>
            </w:rPr>
            <w:t>Datums van</w:t>
          </w:r>
        </w:p>
      </w:docPartBody>
    </w:docPart>
    <w:docPart>
      <w:docPartPr>
        <w:name w:val="AF8DBEA6A1384D9495C61271D9B3385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4C189D4-9886-41F9-A89E-72763B87DA8D}"/>
      </w:docPartPr>
      <w:docPartBody>
        <w:p w:rsidR="00000000" w:rsidRDefault="000973E1">
          <w:pPr>
            <w:pStyle w:val="AF8DBEA6A1384D9495C61271D9B33851"/>
          </w:pPr>
          <w:r>
            <w:rPr>
              <w:lang w:bidi="nl-NL"/>
            </w:rPr>
            <w:t>tot en met</w:t>
          </w:r>
        </w:p>
      </w:docPartBody>
    </w:docPart>
    <w:docPart>
      <w:docPartPr>
        <w:name w:val="42DE07000A424DBFA00DEE615CCDB03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A92B39B-21F4-4430-9A87-2ADD8A7D0956}"/>
      </w:docPartPr>
      <w:docPartBody>
        <w:p w:rsidR="00000000" w:rsidRDefault="000973E1">
          <w:pPr>
            <w:pStyle w:val="42DE07000A424DBFA00DEE615CCDB03F"/>
          </w:pPr>
          <w:r w:rsidRPr="007B2F5C">
            <w:rPr>
              <w:lang w:bidi="nl-NL"/>
            </w:rPr>
            <w:t>Vat uw belangrijkste verantwoordelijkheden, leiderschap en beste prestaties samen: Voer niet alles in. Geef alleen relevante informatie op, met gegevens waaruit uw impact blijkt.</w:t>
          </w:r>
        </w:p>
      </w:docPartBody>
    </w:docPart>
    <w:docPart>
      <w:docPartPr>
        <w:name w:val="D387517DAE5A4D4A9FCF49C61BEE22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43C0548-040A-4926-B29A-4C0D4986529A}"/>
      </w:docPartPr>
      <w:docPartBody>
        <w:p w:rsidR="00000000" w:rsidRDefault="000973E1">
          <w:pPr>
            <w:pStyle w:val="D387517DAE5A4D4A9FCF49C61BEE224E"/>
          </w:pPr>
          <w:r w:rsidRPr="0043426C">
            <w:rPr>
              <w:lang w:bidi="nl-NL"/>
            </w:rPr>
            <w:t>Functie/Bedrijf</w:t>
          </w:r>
        </w:p>
      </w:docPartBody>
    </w:docPart>
    <w:docPart>
      <w:docPartPr>
        <w:name w:val="C33FBC4999CA4B64BF47F6D9351B4D4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9981E7A-F8E6-4EC3-9F11-19997BF9505B}"/>
      </w:docPartPr>
      <w:docPartBody>
        <w:p w:rsidR="00000000" w:rsidRDefault="000973E1">
          <w:pPr>
            <w:pStyle w:val="C33FBC4999CA4B64BF47F6D9351B4D4A"/>
          </w:pPr>
          <w:r>
            <w:rPr>
              <w:lang w:bidi="nl-NL"/>
            </w:rPr>
            <w:t>Datums van</w:t>
          </w:r>
        </w:p>
      </w:docPartBody>
    </w:docPart>
    <w:docPart>
      <w:docPartPr>
        <w:name w:val="339901889A224B658FFCBD77568ADF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D874906-A240-4D25-A4A2-68DF119FD9A8}"/>
      </w:docPartPr>
      <w:docPartBody>
        <w:p w:rsidR="00000000" w:rsidRDefault="000973E1">
          <w:pPr>
            <w:pStyle w:val="339901889A224B658FFCBD77568ADF9A"/>
          </w:pPr>
          <w:r>
            <w:rPr>
              <w:lang w:bidi="nl-NL"/>
            </w:rPr>
            <w:t>tot en met</w:t>
          </w:r>
        </w:p>
      </w:docPartBody>
    </w:docPart>
    <w:docPart>
      <w:docPartPr>
        <w:name w:val="1562DC28EAE44D138B0E8D0887F8746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BD0C523-8F3E-40D1-8DCE-5F0538814CC2}"/>
      </w:docPartPr>
      <w:docPartBody>
        <w:p w:rsidR="00000000" w:rsidRDefault="000973E1">
          <w:pPr>
            <w:pStyle w:val="1562DC28EAE44D138B0E8D0887F87468"/>
          </w:pPr>
          <w:r w:rsidRPr="00473EF8">
            <w:rPr>
              <w:lang w:bidi="nl-NL"/>
            </w:rPr>
            <w:t>Noem bijvoorbeeld de grootte van het team dat u hebt geleid, het aantal projecten waarvoor u verantwoordelijk was of het aantal artikelen dat u hebt geschreven.</w:t>
          </w:r>
        </w:p>
      </w:docPartBody>
    </w:docPart>
    <w:docPart>
      <w:docPartPr>
        <w:name w:val="56AD11151C1742F9800064779ED2E79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3D0242F-C85E-4A34-9990-60F8FDCC6CD6}"/>
      </w:docPartPr>
      <w:docPartBody>
        <w:p w:rsidR="00000000" w:rsidRDefault="000973E1">
          <w:pPr>
            <w:pStyle w:val="56AD11151C1742F9800064779ED2E790"/>
          </w:pPr>
          <w:r w:rsidRPr="005152F2">
            <w:rPr>
              <w:lang w:bidi="nl-NL"/>
            </w:rPr>
            <w:t>Opleiding</w:t>
          </w:r>
        </w:p>
      </w:docPartBody>
    </w:docPart>
    <w:docPart>
      <w:docPartPr>
        <w:name w:val="F3E42D7274B0411092606DEC3D5472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C59F4A1-C87B-4841-910A-65E9177752B4}"/>
      </w:docPartPr>
      <w:docPartBody>
        <w:p w:rsidR="00000000" w:rsidRDefault="000973E1">
          <w:pPr>
            <w:pStyle w:val="F3E42D7274B0411092606DEC3D547266"/>
          </w:pPr>
          <w:r w:rsidRPr="0043426C">
            <w:rPr>
              <w:lang w:bidi="nl-NL"/>
            </w:rPr>
            <w:t>Diploma/behaald op</w:t>
          </w:r>
        </w:p>
      </w:docPartBody>
    </w:docPart>
    <w:docPart>
      <w:docPartPr>
        <w:name w:val="C82947A0F6AF44968C0D6EEDACF681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7673F6-DAA0-4DBC-883E-DDCF61ECD327}"/>
      </w:docPartPr>
      <w:docPartBody>
        <w:p w:rsidR="00000000" w:rsidRDefault="000973E1">
          <w:pPr>
            <w:pStyle w:val="C82947A0F6AF44968C0D6EEDACF68111"/>
          </w:pPr>
          <w:r w:rsidRPr="005152F2">
            <w:rPr>
              <w:lang w:bidi="nl-NL"/>
            </w:rPr>
            <w:t>Onderwijsinstelling</w:t>
          </w:r>
        </w:p>
      </w:docPartBody>
    </w:docPart>
    <w:docPart>
      <w:docPartPr>
        <w:name w:val="0332FDC2AA964F5DAB156ED288B1ED3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EDCA213-1A5B-478B-BB42-FC2FEFF2D4DA}"/>
      </w:docPartPr>
      <w:docPartBody>
        <w:p w:rsidR="00000000" w:rsidRDefault="000973E1">
          <w:pPr>
            <w:pStyle w:val="0332FDC2AA964F5DAB156ED288B1ED3F"/>
          </w:pPr>
          <w:r w:rsidRPr="007B2F5C">
            <w:rPr>
              <w:lang w:bidi="nl-NL"/>
            </w:rPr>
            <w:t>U kunt uw cijfergemiddelde invoeren en een overzicht van relevante studieopdrachten, prijzen en onderscheidingen.</w:t>
          </w:r>
        </w:p>
      </w:docPartBody>
    </w:docPart>
    <w:docPart>
      <w:docPartPr>
        <w:name w:val="52D461C8A88447C2B20F990ED7F6915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401604A-8D4E-4166-AE4C-5291D8D154B7}"/>
      </w:docPartPr>
      <w:docPartBody>
        <w:p w:rsidR="00000000" w:rsidRDefault="000973E1">
          <w:pPr>
            <w:pStyle w:val="52D461C8A88447C2B20F990ED7F69151"/>
          </w:pPr>
          <w:r w:rsidRPr="005152F2">
            <w:rPr>
              <w:lang w:bidi="nl-NL"/>
            </w:rPr>
            <w:t>Vrijwilligerservaring of leiderschap</w:t>
          </w:r>
        </w:p>
      </w:docPartBody>
    </w:docPart>
    <w:docPart>
      <w:docPartPr>
        <w:name w:val="B5333F956EC24604AC1DF62200D9B9F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2A4CA7E-E566-41C3-83FF-A33C8FC7248B}"/>
      </w:docPartPr>
      <w:docPartBody>
        <w:p w:rsidR="00000000" w:rsidRDefault="000973E1">
          <w:pPr>
            <w:pStyle w:val="B5333F956EC24604AC1DF62200D9B9F7"/>
          </w:pPr>
          <w:r w:rsidRPr="007B2F5C">
            <w:rPr>
              <w:lang w:bidi="nl-NL"/>
            </w:rPr>
            <w:t>Was u de coach van een team van uw club, hebt u een project geleid voor uw favoriete goede doel of bent u redacteur van de schoolkrant? Ga verder en beschrijf ervaringen die uw leiderschapsvaardigheden illustreren.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Cambria"/>
    <w:panose1 w:val="00000000000000000000"/>
    <w:charset w:val="00"/>
    <w:family w:val="roman"/>
    <w:notTrueType/>
    <w:pitch w:val="default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385CF798F8747DBA3D5A179D6E18F10">
    <w:name w:val="9385CF798F8747DBA3D5A179D6E18F10"/>
  </w:style>
  <w:style w:type="paragraph" w:customStyle="1" w:styleId="AA9D0AC6CDA34019A4BA4BA656F4F457">
    <w:name w:val="AA9D0AC6CDA34019A4BA4BA656F4F457"/>
  </w:style>
  <w:style w:type="paragraph" w:customStyle="1" w:styleId="BF08FD48A7874876ADC0A68A5F6A5B58">
    <w:name w:val="BF08FD48A7874876ADC0A68A5F6A5B58"/>
  </w:style>
  <w:style w:type="paragraph" w:customStyle="1" w:styleId="113F382CFC1B486F8FB400446A26C4FB">
    <w:name w:val="113F382CFC1B486F8FB400446A26C4FB"/>
  </w:style>
  <w:style w:type="paragraph" w:customStyle="1" w:styleId="99DBE3E45CC84899858BBCFEB1C82F48">
    <w:name w:val="99DBE3E45CC84899858BBCFEB1C82F48"/>
  </w:style>
  <w:style w:type="paragraph" w:customStyle="1" w:styleId="DE918F21823B435D860754FCB7CA24B5">
    <w:name w:val="DE918F21823B435D860754FCB7CA24B5"/>
  </w:style>
  <w:style w:type="paragraph" w:customStyle="1" w:styleId="C62096B09FEA47B99186A8805B5B6866">
    <w:name w:val="C62096B09FEA47B99186A8805B5B6866"/>
  </w:style>
  <w:style w:type="paragraph" w:customStyle="1" w:styleId="E5F19C0B7850465D93D222258BD6DAE5">
    <w:name w:val="E5F19C0B7850465D93D222258BD6DAE5"/>
  </w:style>
  <w:style w:type="paragraph" w:customStyle="1" w:styleId="5294A607A7874323A976FCA429BF0379">
    <w:name w:val="5294A607A7874323A976FCA429BF0379"/>
  </w:style>
  <w:style w:type="paragraph" w:customStyle="1" w:styleId="EB77F99EB2E646A29E69189F269F52E7">
    <w:name w:val="EB77F99EB2E646A29E69189F269F52E7"/>
  </w:style>
  <w:style w:type="paragraph" w:customStyle="1" w:styleId="74501377DD054999B6EEB2A16BCE6C00">
    <w:name w:val="74501377DD054999B6EEB2A16BCE6C00"/>
  </w:style>
  <w:style w:type="paragraph" w:customStyle="1" w:styleId="D96F389FD47644C2AF0E2A6FDF3CFF50">
    <w:name w:val="D96F389FD47644C2AF0E2A6FDF3CFF50"/>
  </w:style>
  <w:style w:type="paragraph" w:customStyle="1" w:styleId="AF8DBEA6A1384D9495C61271D9B33851">
    <w:name w:val="AF8DBEA6A1384D9495C61271D9B33851"/>
  </w:style>
  <w:style w:type="paragraph" w:customStyle="1" w:styleId="42DE07000A424DBFA00DEE615CCDB03F">
    <w:name w:val="42DE07000A424DBFA00DEE615CCDB03F"/>
  </w:style>
  <w:style w:type="paragraph" w:customStyle="1" w:styleId="D387517DAE5A4D4A9FCF49C61BEE224E">
    <w:name w:val="D387517DAE5A4D4A9FCF49C61BEE224E"/>
  </w:style>
  <w:style w:type="paragraph" w:customStyle="1" w:styleId="C33FBC4999CA4B64BF47F6D9351B4D4A">
    <w:name w:val="C33FBC4999CA4B64BF47F6D9351B4D4A"/>
  </w:style>
  <w:style w:type="paragraph" w:customStyle="1" w:styleId="339901889A224B658FFCBD77568ADF9A">
    <w:name w:val="339901889A224B658FFCBD77568ADF9A"/>
  </w:style>
  <w:style w:type="paragraph" w:customStyle="1" w:styleId="1562DC28EAE44D138B0E8D0887F87468">
    <w:name w:val="1562DC28EAE44D138B0E8D0887F87468"/>
  </w:style>
  <w:style w:type="paragraph" w:customStyle="1" w:styleId="56AD11151C1742F9800064779ED2E790">
    <w:name w:val="56AD11151C1742F9800064779ED2E790"/>
  </w:style>
  <w:style w:type="paragraph" w:customStyle="1" w:styleId="F3E42D7274B0411092606DEC3D547266">
    <w:name w:val="F3E42D7274B0411092606DEC3D547266"/>
  </w:style>
  <w:style w:type="paragraph" w:customStyle="1" w:styleId="C82947A0F6AF44968C0D6EEDACF68111">
    <w:name w:val="C82947A0F6AF44968C0D6EEDACF68111"/>
  </w:style>
  <w:style w:type="paragraph" w:customStyle="1" w:styleId="0332FDC2AA964F5DAB156ED288B1ED3F">
    <w:name w:val="0332FDC2AA964F5DAB156ED288B1ED3F"/>
  </w:style>
  <w:style w:type="paragraph" w:customStyle="1" w:styleId="52D461C8A88447C2B20F990ED7F69151">
    <w:name w:val="52D461C8A88447C2B20F990ED7F69151"/>
  </w:style>
  <w:style w:type="paragraph" w:customStyle="1" w:styleId="B5333F956EC24604AC1DF62200D9B9F7">
    <w:name w:val="B5333F956EC24604AC1DF62200D9B9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E7A8CF2-B2A0-473F-91C8-99D7AFE2D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EDA65C-4501-4B98-B4CE-9F64975487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CA302A-1316-4F52-91CA-11366B76961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Creatief CV, ontworpen door MOO.dotx</Template>
  <TotalTime>0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2022-10-31T12:00:00Z</dcterms:created>
  <dcterms:modified xsi:type="dcterms:W3CDTF">2022-10-31T12:00:00Z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