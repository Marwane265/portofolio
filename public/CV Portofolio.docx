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voor alle inhoud"/>
      </w:tblPr>
      <w:tblGrid>
        <w:gridCol w:w="2922"/>
        <w:gridCol w:w="6680"/>
      </w:tblGrid>
      <w:tr w:rsidR="00C420C8" w:rsidRPr="005152F2" w14:paraId="2AE83C49" w14:textId="77777777" w:rsidTr="00C420C8">
        <w:tc>
          <w:tcPr>
            <w:tcW w:w="3023" w:type="dxa"/>
          </w:tcPr>
          <w:p w14:paraId="774E6429" w14:textId="65D9FB23" w:rsidR="00C420C8" w:rsidRPr="005152F2" w:rsidRDefault="00615829" w:rsidP="003856C9">
            <w:pPr>
              <w:pStyle w:val="Kop1"/>
            </w:pPr>
            <w:r>
              <w:t>lhoussni Marwane</w:t>
            </w:r>
          </w:p>
          <w:p w14:paraId="15657D12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63B73515" wp14:editId="067C59B9">
                      <wp:extent cx="329184" cy="329184"/>
                      <wp:effectExtent l="0" t="0" r="13970" b="13970"/>
                      <wp:docPr id="49" name="Groep 43" title="E-mail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Vrije v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Vrije v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17B5B8" id="Groep 43" o:spid="_x0000_s1026" alt="Titel: E-mail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7+H8YfwTAAAQcgAADgAAAAAAAAAAAAAAAAAuAgAAZHJzL2Uyb0Rv&#10;Yy54bWxQSwECLQAUAAYACAAAACEAaEcb0NgAAAADAQAADwAAAAAAAAAAAAAAAABWFgAAZHJzL2Rv&#10;d25yZXYueG1sUEsFBgAAAAAEAAQA8wAAAFsXAAAAAA==&#10;">
                      <v:shape id="Vrije v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Vrije v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17BDEE6" w14:textId="26E50794" w:rsidR="00C420C8" w:rsidRPr="00615829" w:rsidRDefault="00615829" w:rsidP="00441EB9">
            <w:pPr>
              <w:pStyle w:val="Kop3"/>
              <w:rPr>
                <w:sz w:val="18"/>
                <w:szCs w:val="18"/>
              </w:rPr>
            </w:pPr>
            <w:r w:rsidRPr="00615829">
              <w:rPr>
                <w:sz w:val="18"/>
                <w:szCs w:val="18"/>
              </w:rPr>
              <w:t>marwane6.35@HOTMAIL.com</w:t>
            </w:r>
          </w:p>
          <w:p w14:paraId="382302B5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6B8AC1AE" wp14:editId="4535283F">
                      <wp:extent cx="329184" cy="329184"/>
                      <wp:effectExtent l="0" t="0" r="13970" b="13970"/>
                      <wp:docPr id="80" name="Groep 37" title="Telefoon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Vrije v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Vrije v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071CF1" id="Groep 37" o:spid="_x0000_s1026" alt="Titel: Telefoon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eyE30cJQAAnN4AAA4AAAAAAAAAAAAAAAAALgIAAGRycy9lMm9Eb2MueG1s&#10;UEsBAi0AFAAGAAgAAAAhAGhHG9DYAAAAAwEAAA8AAAAAAAAAAAAAAAAAdicAAGRycy9kb3ducmV2&#10;LnhtbFBLBQYAAAAABAAEAPMAAAB7KAAAAAA=&#10;">
                      <v:shape id="Vrije v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Vrije v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22BBBFC" w14:textId="5C85506D" w:rsidR="00C420C8" w:rsidRPr="00C420C8" w:rsidRDefault="00615829" w:rsidP="00441EB9">
            <w:pPr>
              <w:pStyle w:val="Kop3"/>
            </w:pPr>
            <w:r>
              <w:t>0489940528</w:t>
            </w:r>
          </w:p>
          <w:p w14:paraId="52D79168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2355D26E" wp14:editId="2E767BC3">
                      <wp:extent cx="329184" cy="329184"/>
                      <wp:effectExtent l="0" t="0" r="13970" b="13970"/>
                      <wp:docPr id="77" name="Groep 31" title="LinkedIn-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Vrije v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Vrije v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90BCC" id="Groep 31" o:spid="_x0000_s1026" alt="Titel: LinkedIn-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BXEFqJyRgA&#10;ADGMAAAOAAAAAAAAAAAAAAAAAC4CAABkcnMvZTJvRG9jLnhtbFBLAQItABQABgAIAAAAIQBoRxvQ&#10;2AAAAAMBAAAPAAAAAAAAAAAAAAAAACMbAABkcnMvZG93bnJldi54bWxQSwUGAAAAAAQABADzAAAA&#10;KBwAAAAA&#10;">
                      <v:shape id="Vrije v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Vrije v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2F21AF9" w14:textId="3AF89BE0" w:rsidR="00C420C8" w:rsidRPr="00C420C8" w:rsidRDefault="00615829" w:rsidP="00441EB9">
            <w:pPr>
              <w:pStyle w:val="Kop3"/>
            </w:pPr>
            <w:r w:rsidRPr="00615829">
              <w:t>https://www.linkedin.com/in/marwane-lhoussni-22430b255/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Indelingstabel links"/>
            </w:tblPr>
            <w:tblGrid>
              <w:gridCol w:w="2922"/>
            </w:tblGrid>
            <w:tr w:rsidR="00C420C8" w:rsidRPr="005152F2" w14:paraId="10A24F1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D019448" w14:textId="10AAC5C8" w:rsidR="00C420C8" w:rsidRPr="00441EB9" w:rsidRDefault="00C420C8" w:rsidP="00615829">
                  <w:pPr>
                    <w:pStyle w:val="Kop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5B8B8060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ECD7842" w14:textId="40D9298E" w:rsidR="00C420C8" w:rsidRDefault="00C420C8" w:rsidP="007C66AC">
                  <w:pPr>
                    <w:pStyle w:val="Lijnvoorafbeelding"/>
                    <w:jc w:val="both"/>
                  </w:pPr>
                </w:p>
              </w:tc>
            </w:tr>
            <w:tr w:rsidR="00C420C8" w:rsidRPr="005152F2" w14:paraId="5F669F1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CC30CBD" w14:textId="6C4B767A" w:rsidR="00C420C8" w:rsidRDefault="007C66AC" w:rsidP="007C66AC">
                  <w:pPr>
                    <w:pStyle w:val="Kop3"/>
                  </w:pPr>
                  <w:r>
                    <w:t>Eigenschappen:</w:t>
                  </w:r>
                </w:p>
                <w:p w14:paraId="260D14D7" w14:textId="6C65B40D" w:rsidR="007C66AC" w:rsidRDefault="007C66AC" w:rsidP="007C66AC">
                  <w:pPr>
                    <w:pStyle w:val="Kop3"/>
                  </w:pPr>
                  <w:r>
                    <w:t>-enthousiast</w:t>
                  </w:r>
                </w:p>
                <w:p w14:paraId="14B93B94" w14:textId="42793243" w:rsidR="007C66AC" w:rsidRDefault="007C66AC" w:rsidP="007C66AC">
                  <w:pPr>
                    <w:pStyle w:val="Kop3"/>
                  </w:pPr>
                  <w:r>
                    <w:t>-leergierig</w:t>
                  </w:r>
                </w:p>
                <w:p w14:paraId="3E8A1D2A" w14:textId="75B99C8B" w:rsidR="007C66AC" w:rsidRDefault="007C66AC" w:rsidP="007C66AC">
                  <w:pPr>
                    <w:pStyle w:val="Kop3"/>
                  </w:pPr>
                  <w:r>
                    <w:t>-vindingrijk</w:t>
                  </w:r>
                </w:p>
                <w:p w14:paraId="6CB775C2" w14:textId="74DCEA80" w:rsidR="007C66AC" w:rsidRPr="005A7E57" w:rsidRDefault="007C66AC" w:rsidP="007C66AC">
                  <w:pPr>
                    <w:pStyle w:val="Kop3"/>
                  </w:pPr>
                  <w:r>
                    <w:t>-stressbestendig</w:t>
                  </w:r>
                </w:p>
                <w:p w14:paraId="41CC8DBF" w14:textId="75069451" w:rsidR="00C420C8" w:rsidRPr="005152F2" w:rsidRDefault="00C420C8" w:rsidP="00463463"/>
              </w:tc>
            </w:tr>
          </w:tbl>
          <w:p w14:paraId="7EF32DB7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Indelingstabel rechts"/>
            </w:tblPr>
            <w:tblGrid>
              <w:gridCol w:w="6680"/>
            </w:tblGrid>
            <w:tr w:rsidR="00C420C8" w:rsidRPr="007C66AC" w14:paraId="394C9E13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B0982EC" w14:textId="738716B4" w:rsidR="007C66AC" w:rsidRPr="007C66AC" w:rsidRDefault="00000000" w:rsidP="007C66AC">
                  <w:pPr>
                    <w:pStyle w:val="Kop2"/>
                  </w:pPr>
                  <w:sdt>
                    <w:sdtPr>
                      <w:alias w:val="Werkervaring:"/>
                      <w:tag w:val="Werkervaring:"/>
                      <w:id w:val="1217937480"/>
                      <w:placeholder>
                        <w:docPart w:val="EB77F99EB2E646A29E69189F269F52E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nl-NL"/>
                        </w:rPr>
                        <w:t>Werkervaring</w:t>
                      </w:r>
                    </w:sdtContent>
                  </w:sdt>
                </w:p>
                <w:p w14:paraId="3E2ABE4F" w14:textId="77777777" w:rsidR="00C420C8" w:rsidRDefault="007C66AC" w:rsidP="007C66AC">
                  <w:pPr>
                    <w:pStyle w:val="Kop5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Nog geen werkervaring maar ik heb al gewerkt met:</w:t>
                  </w:r>
                </w:p>
                <w:p w14:paraId="6B170964" w14:textId="620413A4" w:rsidR="004C1401" w:rsidRPr="004C1401" w:rsidRDefault="004C1401" w:rsidP="004C1401">
                  <w:pPr>
                    <w:shd w:val="clear" w:color="auto" w:fill="FFFFFF"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</w:pPr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Teams ,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VisualStudio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 Code - HTML5, CSS3 -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Flexbox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and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Grid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 Design Tools: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Pixrl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,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Vectr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,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JavaScript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 –</w:t>
                  </w:r>
                  <w:r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 </w:t>
                  </w:r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SASS Framework: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React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 – Next.js &amp;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React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 Native</w:t>
                  </w:r>
                </w:p>
                <w:p w14:paraId="6DD03551" w14:textId="77777777" w:rsidR="004C1401" w:rsidRPr="004C1401" w:rsidRDefault="004C1401" w:rsidP="004C1401">
                  <w:pPr>
                    <w:shd w:val="clear" w:color="auto" w:fill="FFFFFF"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</w:pPr>
                </w:p>
                <w:p w14:paraId="679A4528" w14:textId="52F7F465" w:rsidR="004C1401" w:rsidRPr="004C1401" w:rsidRDefault="004C1401" w:rsidP="004C1401">
                  <w:pPr>
                    <w:shd w:val="clear" w:color="auto" w:fill="FFFFFF"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</w:pPr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 xml:space="preserve">Component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>Libraries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 xml:space="preserve">: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>Redux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 xml:space="preserve">,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>React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 xml:space="preserve">-Router,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>MaterialUI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 xml:space="preserve"> (MUI),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>Tailwind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 xml:space="preserve"> CSS,</w:t>
                  </w:r>
                </w:p>
                <w:p w14:paraId="245BFC8E" w14:textId="77777777" w:rsidR="004C1401" w:rsidRPr="004C1401" w:rsidRDefault="004C1401" w:rsidP="004C1401">
                  <w:pPr>
                    <w:shd w:val="clear" w:color="auto" w:fill="FFFFFF"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</w:pPr>
                </w:p>
                <w:p w14:paraId="77F49213" w14:textId="77777777" w:rsidR="004C1401" w:rsidRPr="004C1401" w:rsidRDefault="004C1401" w:rsidP="004C1401">
                  <w:pPr>
                    <w:shd w:val="clear" w:color="auto" w:fill="FFFFFF"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</w:pP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>TypeScript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 xml:space="preserve"> Back End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>Development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  <w:t>:</w:t>
                  </w:r>
                </w:p>
                <w:p w14:paraId="2E7D4CAB" w14:textId="77777777" w:rsidR="004C1401" w:rsidRPr="004C1401" w:rsidRDefault="004C1401" w:rsidP="004C1401">
                  <w:pPr>
                    <w:shd w:val="clear" w:color="auto" w:fill="FFFFFF"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fr-BE" w:eastAsia="nl-BE"/>
                    </w:rPr>
                  </w:pPr>
                </w:p>
                <w:p w14:paraId="17F2F7D7" w14:textId="70301DD6" w:rsidR="004C1401" w:rsidRPr="004C1401" w:rsidRDefault="004C1401" w:rsidP="004C1401">
                  <w:pPr>
                    <w:shd w:val="clear" w:color="auto" w:fill="FFFFFF"/>
                    <w:spacing w:after="0" w:line="240" w:lineRule="auto"/>
                    <w:jc w:val="left"/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</w:pPr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Version Control: Git Deployment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and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 Hosting: </w:t>
                  </w:r>
                  <w:proofErr w:type="spellStart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Netlify</w:t>
                  </w:r>
                  <w:proofErr w:type="spellEnd"/>
                  <w:r w:rsidRPr="004C1401"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 xml:space="preserve">, GitHub </w:t>
                  </w:r>
                  <w:r>
                    <w:rPr>
                      <w:rFonts w:ascii="Segoe UI" w:eastAsia="Times New Roman" w:hAnsi="Segoe UI" w:cs="Segoe UI"/>
                      <w:color w:val="252423"/>
                      <w:sz w:val="21"/>
                      <w:szCs w:val="21"/>
                      <w:lang w:val="nl-BE" w:eastAsia="nl-BE"/>
                    </w:rPr>
                    <w:t>Pages</w:t>
                  </w:r>
                </w:p>
                <w:p w14:paraId="5C6F6A44" w14:textId="0AF319B3" w:rsidR="007C66AC" w:rsidRPr="007C66AC" w:rsidRDefault="007C66AC" w:rsidP="004C1401">
                  <w:pPr>
                    <w:rPr>
                      <w:lang w:val="nl-BE"/>
                    </w:rPr>
                  </w:pPr>
                </w:p>
              </w:tc>
            </w:tr>
            <w:tr w:rsidR="00C420C8" w14:paraId="1F634DCC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B5923E8" w14:textId="77777777" w:rsidR="00C420C8" w:rsidRPr="005152F2" w:rsidRDefault="00000000" w:rsidP="008F6337">
                  <w:pPr>
                    <w:pStyle w:val="Kop2"/>
                  </w:pPr>
                  <w:sdt>
                    <w:sdtPr>
                      <w:alias w:val="Opleiding:"/>
                      <w:tag w:val="Opleiding:"/>
                      <w:id w:val="1349516922"/>
                      <w:placeholder>
                        <w:docPart w:val="56AD11151C1742F9800064779ED2E79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nl-NL"/>
                        </w:rPr>
                        <w:t>Opleiding</w:t>
                      </w:r>
                    </w:sdtContent>
                  </w:sdt>
                </w:p>
                <w:sdt>
                  <w:sdtPr>
                    <w:alias w:val="Voer diploma/behaald op in:"/>
                    <w:tag w:val="Voer diploma/behaald op in:"/>
                    <w:id w:val="634905938"/>
                    <w:placeholder>
                      <w:docPart w:val="F3E42D7274B0411092606DEC3D547266"/>
                    </w:placeholder>
                    <w:temporary/>
                    <w:showingPlcHdr/>
                    <w15:appearance w15:val="hidden"/>
                  </w:sdtPr>
                  <w:sdtContent>
                    <w:p w14:paraId="35C34F6D" w14:textId="77777777" w:rsidR="00C420C8" w:rsidRPr="0043426C" w:rsidRDefault="00C420C8" w:rsidP="002B3890">
                      <w:pPr>
                        <w:pStyle w:val="Kop4"/>
                      </w:pPr>
                      <w:r w:rsidRPr="0043426C">
                        <w:rPr>
                          <w:lang w:bidi="nl-NL"/>
                        </w:rPr>
                        <w:t>Diploma/behaald op</w:t>
                      </w:r>
                    </w:p>
                  </w:sdtContent>
                </w:sdt>
                <w:p w14:paraId="00553B83" w14:textId="77777777" w:rsidR="00C420C8" w:rsidRDefault="007C66AC" w:rsidP="007B2F5C">
                  <w:r>
                    <w:t xml:space="preserve">Diploma nog te behalen via </w:t>
                  </w:r>
                  <w:proofErr w:type="spellStart"/>
                  <w:r>
                    <w:t>examencomissie</w:t>
                  </w:r>
                  <w:proofErr w:type="spellEnd"/>
                </w:p>
                <w:p w14:paraId="2243D587" w14:textId="63FACF09" w:rsidR="007C66AC" w:rsidRDefault="007C66AC" w:rsidP="007B2F5C">
                  <w:r>
                    <w:t>Opleiding Digital skil</w:t>
                  </w:r>
                  <w:r w:rsidR="004C1401">
                    <w:t>ls</w:t>
                  </w:r>
                </w:p>
              </w:tc>
            </w:tr>
            <w:tr w:rsidR="00C420C8" w14:paraId="04017C8A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516AA9D0" w14:textId="4A863A97" w:rsidR="00C420C8" w:rsidRDefault="00C420C8" w:rsidP="007C66AC">
                  <w:pPr>
                    <w:jc w:val="both"/>
                  </w:pPr>
                </w:p>
              </w:tc>
            </w:tr>
          </w:tbl>
          <w:p w14:paraId="481363CB" w14:textId="77777777" w:rsidR="00C420C8" w:rsidRPr="005152F2" w:rsidRDefault="00C420C8" w:rsidP="003856C9"/>
        </w:tc>
      </w:tr>
    </w:tbl>
    <w:p w14:paraId="2A5D98AF" w14:textId="77777777" w:rsidR="003F5FDB" w:rsidRDefault="003F5FDB" w:rsidP="00841714">
      <w:pPr>
        <w:pStyle w:val="Geenafstand"/>
      </w:pPr>
    </w:p>
    <w:sectPr w:rsidR="003F5FDB" w:rsidSect="00EE359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0201" w14:textId="77777777" w:rsidR="00710253" w:rsidRDefault="00710253" w:rsidP="003856C9">
      <w:pPr>
        <w:spacing w:after="0" w:line="240" w:lineRule="auto"/>
      </w:pPr>
      <w:r>
        <w:separator/>
      </w:r>
    </w:p>
  </w:endnote>
  <w:endnote w:type="continuationSeparator" w:id="0">
    <w:p w14:paraId="1C20BB62" w14:textId="77777777" w:rsidR="00710253" w:rsidRDefault="0071025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2EA7" w14:textId="77777777" w:rsidR="003856C9" w:rsidRDefault="007803B7" w:rsidP="007803B7">
    <w:pPr>
      <w:pStyle w:val="Voet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A26F1C7" wp14:editId="73165AE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e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Vrije v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Vrije v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Vrije v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Vrije v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Vrije v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Vrije v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Vrije v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Vrije v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Vrije v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8D5719" id="Groep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">
              <o:lock v:ext="edit" aspectratio="t"/>
              <v:shape id="Vrije v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nl-NL"/>
          </w:rPr>
          <w:fldChar w:fldCharType="begin"/>
        </w:r>
        <w:r w:rsidR="001765FE">
          <w:rPr>
            <w:lang w:bidi="nl-NL"/>
          </w:rPr>
          <w:instrText xml:space="preserve"> PAGE   \* MERGEFORMAT </w:instrText>
        </w:r>
        <w:r w:rsidR="001765FE">
          <w:rPr>
            <w:lang w:bidi="nl-NL"/>
          </w:rPr>
          <w:fldChar w:fldCharType="separate"/>
        </w:r>
        <w:r w:rsidR="003F5FDB">
          <w:rPr>
            <w:noProof/>
            <w:lang w:bidi="nl-NL"/>
          </w:rPr>
          <w:t>2</w:t>
        </w:r>
        <w:r w:rsidR="001765FE">
          <w:rPr>
            <w:noProof/>
            <w:lang w:bidi="nl-NL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EE095" w14:textId="77777777" w:rsidR="001765FE" w:rsidRDefault="00DC79BB">
    <w:pPr>
      <w:pStyle w:val="Voet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5887F97" wp14:editId="00939D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e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Vrije v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Vrije v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Vrije v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Vrije v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Vrije v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Vrije v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Vrije v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Vrije v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Vrije v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734620" id="Groep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">
              <o:lock v:ext="edit" aspectratio="t"/>
              <v:shape id="Vrije v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F5D85" w14:textId="77777777" w:rsidR="00710253" w:rsidRDefault="00710253" w:rsidP="003856C9">
      <w:pPr>
        <w:spacing w:after="0" w:line="240" w:lineRule="auto"/>
      </w:pPr>
      <w:r>
        <w:separator/>
      </w:r>
    </w:p>
  </w:footnote>
  <w:footnote w:type="continuationSeparator" w:id="0">
    <w:p w14:paraId="2A3A32D7" w14:textId="77777777" w:rsidR="00710253" w:rsidRDefault="0071025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1252" w14:textId="77777777" w:rsidR="003856C9" w:rsidRDefault="007803B7">
    <w:pPr>
      <w:pStyle w:val="Kop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8EB9222" wp14:editId="0052237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e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Vrije v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Vrije v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Vrije v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Vrije v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Vrije v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Vrije v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Vrije v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Vrije v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Vrije v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Vrije v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A74EED" id="Groep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tbrlR2IWAABYrAAADgAAAAAAAAAAAAAAAAAuAgAAZHJzL2Uyb0RvYy54bWxQSwEC&#10;LQAUAAYACAAAACEATPEK5dwAAAAFAQAADwAAAAAAAAAAAAAAAAC8GAAAZHJzL2Rvd25yZXYueG1s&#10;UEsFBgAAAAAEAAQA8wAAAMUZAAAAAA==&#10;">
              <o:lock v:ext="edit" aspectratio="t"/>
              <v:shape id="Vrije v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F246" w14:textId="77777777" w:rsidR="00DC79BB" w:rsidRDefault="00DC79BB">
    <w:pPr>
      <w:pStyle w:val="Kop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BAB1316" wp14:editId="2D07F68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e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Vrije v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Vrije v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Vrije v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Vrije v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Vrije v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Vrije v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Vrije v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Vrije v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Vrije v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Vrije v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E0F659E" id="Groep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">
              <o:lock v:ext="edit" aspectratio="t"/>
              <v:shape id="Vrije v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416753">
    <w:abstractNumId w:val="9"/>
  </w:num>
  <w:num w:numId="2" w16cid:durableId="1822311467">
    <w:abstractNumId w:val="7"/>
  </w:num>
  <w:num w:numId="3" w16cid:durableId="462231247">
    <w:abstractNumId w:val="6"/>
  </w:num>
  <w:num w:numId="4" w16cid:durableId="521669853">
    <w:abstractNumId w:val="5"/>
  </w:num>
  <w:num w:numId="5" w16cid:durableId="937442804">
    <w:abstractNumId w:val="4"/>
  </w:num>
  <w:num w:numId="6" w16cid:durableId="286471367">
    <w:abstractNumId w:val="8"/>
  </w:num>
  <w:num w:numId="7" w16cid:durableId="1083337169">
    <w:abstractNumId w:val="3"/>
  </w:num>
  <w:num w:numId="8" w16cid:durableId="918709908">
    <w:abstractNumId w:val="2"/>
  </w:num>
  <w:num w:numId="9" w16cid:durableId="413430518">
    <w:abstractNumId w:val="1"/>
  </w:num>
  <w:num w:numId="10" w16cid:durableId="48786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29"/>
    <w:rsid w:val="00052BE1"/>
    <w:rsid w:val="0007412A"/>
    <w:rsid w:val="0010199E"/>
    <w:rsid w:val="0010257B"/>
    <w:rsid w:val="001166C2"/>
    <w:rsid w:val="001503AC"/>
    <w:rsid w:val="00173280"/>
    <w:rsid w:val="001765FE"/>
    <w:rsid w:val="0019561F"/>
    <w:rsid w:val="001B32D2"/>
    <w:rsid w:val="002050A5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64E0"/>
    <w:rsid w:val="004C1401"/>
    <w:rsid w:val="004D03FF"/>
    <w:rsid w:val="004D22BB"/>
    <w:rsid w:val="005152F2"/>
    <w:rsid w:val="005246B9"/>
    <w:rsid w:val="00525D1B"/>
    <w:rsid w:val="00534E4E"/>
    <w:rsid w:val="00551D35"/>
    <w:rsid w:val="005562D4"/>
    <w:rsid w:val="00557019"/>
    <w:rsid w:val="005674AC"/>
    <w:rsid w:val="0057309D"/>
    <w:rsid w:val="00580925"/>
    <w:rsid w:val="00595C69"/>
    <w:rsid w:val="005A1E51"/>
    <w:rsid w:val="005A7E57"/>
    <w:rsid w:val="005D4035"/>
    <w:rsid w:val="00615829"/>
    <w:rsid w:val="00616FF4"/>
    <w:rsid w:val="006A3CE7"/>
    <w:rsid w:val="00710253"/>
    <w:rsid w:val="00743379"/>
    <w:rsid w:val="00747550"/>
    <w:rsid w:val="007803B7"/>
    <w:rsid w:val="007A7C08"/>
    <w:rsid w:val="007B2F5C"/>
    <w:rsid w:val="007C5F05"/>
    <w:rsid w:val="007C66AC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B5BF6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05AB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EE3596"/>
    <w:rsid w:val="00F077AE"/>
    <w:rsid w:val="00F14687"/>
    <w:rsid w:val="00F4657A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F5C7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77AE"/>
  </w:style>
  <w:style w:type="paragraph" w:styleId="Kop1">
    <w:name w:val="heading 1"/>
    <w:basedOn w:val="Standaard"/>
    <w:link w:val="Kop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007A5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07A5"/>
  </w:style>
  <w:style w:type="paragraph" w:styleId="Voettekst">
    <w:name w:val="footer"/>
    <w:basedOn w:val="Standaard"/>
    <w:link w:val="Voettekst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20E6"/>
  </w:style>
  <w:style w:type="table" w:styleId="Tabelraster">
    <w:name w:val="Table Grid"/>
    <w:basedOn w:val="Standaardtabe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3053D9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Kop5Char">
    <w:name w:val="Kop 5 Char"/>
    <w:basedOn w:val="Standaardalinea-lettertype"/>
    <w:link w:val="Kop5"/>
    <w:uiPriority w:val="9"/>
    <w:rsid w:val="00463463"/>
    <w:rPr>
      <w:rFonts w:asciiTheme="majorHAnsi" w:eastAsiaTheme="majorEastAsia" w:hAnsiTheme="majorHAnsi" w:cstheme="majorBidi"/>
    </w:rPr>
  </w:style>
  <w:style w:type="paragraph" w:styleId="Geenafstand">
    <w:name w:val="No Spacing"/>
    <w:uiPriority w:val="12"/>
    <w:qFormat/>
    <w:rsid w:val="005A7E57"/>
    <w:pPr>
      <w:spacing w:after="0" w:line="240" w:lineRule="auto"/>
    </w:pPr>
  </w:style>
  <w:style w:type="paragraph" w:customStyle="1" w:styleId="Lijnvoorafbeelding">
    <w:name w:val="Lijn voor afbeelding"/>
    <w:basedOn w:val="Standaard"/>
    <w:next w:val="Standaard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1714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841714"/>
  </w:style>
  <w:style w:type="paragraph" w:styleId="Bloktekst">
    <w:name w:val="Block Text"/>
    <w:basedOn w:val="Standaard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841714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841714"/>
  </w:style>
  <w:style w:type="paragraph" w:styleId="Plattetekst2">
    <w:name w:val="Body Text 2"/>
    <w:basedOn w:val="Standaard"/>
    <w:link w:val="Plattetekst2Char"/>
    <w:uiPriority w:val="99"/>
    <w:semiHidden/>
    <w:unhideWhenUsed/>
    <w:rsid w:val="00841714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841714"/>
  </w:style>
  <w:style w:type="paragraph" w:styleId="Plattetekst3">
    <w:name w:val="Body Text 3"/>
    <w:basedOn w:val="Standaard"/>
    <w:link w:val="Platteteks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841714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841714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841714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841714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841714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841714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41714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841714"/>
  </w:style>
  <w:style w:type="table" w:styleId="Kleurrijkraster">
    <w:name w:val="Colorful Grid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841714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41714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171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1714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841714"/>
  </w:style>
  <w:style w:type="character" w:customStyle="1" w:styleId="DatumChar">
    <w:name w:val="Datum Char"/>
    <w:basedOn w:val="Standaardalinea-lettertype"/>
    <w:link w:val="Datum"/>
    <w:uiPriority w:val="99"/>
    <w:semiHidden/>
    <w:rsid w:val="00841714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41714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841714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841714"/>
  </w:style>
  <w:style w:type="character" w:styleId="Nadruk">
    <w:name w:val="Emphasis"/>
    <w:basedOn w:val="Standaardalinea-lettertype"/>
    <w:uiPriority w:val="20"/>
    <w:semiHidden/>
    <w:unhideWhenUsed/>
    <w:qFormat/>
    <w:rsid w:val="00841714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841714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41714"/>
    <w:rPr>
      <w:szCs w:val="20"/>
    </w:rPr>
  </w:style>
  <w:style w:type="table" w:styleId="Rastertabel1licht">
    <w:name w:val="Grid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6Char">
    <w:name w:val="Kop 6 Char"/>
    <w:basedOn w:val="Standaardalinea-lettertype"/>
    <w:link w:val="Kop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841714"/>
  </w:style>
  <w:style w:type="paragraph" w:styleId="HTML-adres">
    <w:name w:val="HTML Address"/>
    <w:basedOn w:val="Standaard"/>
    <w:link w:val="HTML-adre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841714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841714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41714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841714"/>
    <w:rPr>
      <w:i/>
      <w:iCs/>
      <w:color w:val="37B6AE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chtraster">
    <w:name w:val="Light Grid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841714"/>
  </w:style>
  <w:style w:type="paragraph" w:styleId="Lijst">
    <w:name w:val="List"/>
    <w:basedOn w:val="Standaard"/>
    <w:uiPriority w:val="99"/>
    <w:semiHidden/>
    <w:unhideWhenUsed/>
    <w:rsid w:val="00841714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841714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841714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841714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841714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841714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841714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841714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841714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841714"/>
  </w:style>
  <w:style w:type="character" w:styleId="Paginanummer">
    <w:name w:val="page number"/>
    <w:basedOn w:val="Standaardalinea-lettertype"/>
    <w:uiPriority w:val="99"/>
    <w:semiHidden/>
    <w:unhideWhenUsed/>
    <w:rsid w:val="00841714"/>
  </w:style>
  <w:style w:type="table" w:styleId="Onopgemaaktetabel1">
    <w:name w:val="Plain Table 1"/>
    <w:basedOn w:val="Standaardtabe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841714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841714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841714"/>
  </w:style>
  <w:style w:type="character" w:customStyle="1" w:styleId="AanhefChar">
    <w:name w:val="Aanhef Char"/>
    <w:basedOn w:val="Standaardalinea-lettertype"/>
    <w:link w:val="Aanhef"/>
    <w:uiPriority w:val="99"/>
    <w:semiHidden/>
    <w:rsid w:val="00841714"/>
  </w:style>
  <w:style w:type="paragraph" w:styleId="Handtekening">
    <w:name w:val="Signature"/>
    <w:basedOn w:val="Standaard"/>
    <w:link w:val="Handteken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841714"/>
  </w:style>
  <w:style w:type="character" w:styleId="Zwaar">
    <w:name w:val="Strong"/>
    <w:basedOn w:val="Standaardalinea-lettertype"/>
    <w:uiPriority w:val="22"/>
    <w:semiHidden/>
    <w:unhideWhenUsed/>
    <w:qFormat/>
    <w:rsid w:val="00841714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841714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841714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84171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84171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841714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41714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41714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41714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41714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41714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41714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beelding">
    <w:name w:val="Afbeelding"/>
    <w:basedOn w:val="Standaard"/>
    <w:next w:val="Kop3"/>
    <w:link w:val="Tekensvoorafbeelding"/>
    <w:uiPriority w:val="10"/>
    <w:qFormat/>
    <w:rsid w:val="00C420C8"/>
    <w:pPr>
      <w:spacing w:before="320" w:after="80"/>
    </w:pPr>
  </w:style>
  <w:style w:type="character" w:customStyle="1" w:styleId="Tekensvoorafbeelding">
    <w:name w:val="Tekens voor afbeelding"/>
    <w:basedOn w:val="Standaardalinea-lettertype"/>
    <w:link w:val="Afbeelding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Creatief%20CV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77F99EB2E646A29E69189F269F52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3C426F-D47D-4D67-A2A8-449E797958D6}"/>
      </w:docPartPr>
      <w:docPartBody>
        <w:p w:rsidR="00FB174D" w:rsidRDefault="00000000">
          <w:pPr>
            <w:pStyle w:val="EB77F99EB2E646A29E69189F269F52E7"/>
          </w:pPr>
          <w:r w:rsidRPr="005152F2">
            <w:rPr>
              <w:lang w:bidi="nl-NL"/>
            </w:rPr>
            <w:t>Werkervaring</w:t>
          </w:r>
        </w:p>
      </w:docPartBody>
    </w:docPart>
    <w:docPart>
      <w:docPartPr>
        <w:name w:val="56AD11151C1742F9800064779ED2E7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D0242F-C85E-4A34-9990-60F8FDCC6CD6}"/>
      </w:docPartPr>
      <w:docPartBody>
        <w:p w:rsidR="00FB174D" w:rsidRDefault="00000000">
          <w:pPr>
            <w:pStyle w:val="56AD11151C1742F9800064779ED2E790"/>
          </w:pPr>
          <w:r w:rsidRPr="005152F2">
            <w:rPr>
              <w:lang w:bidi="nl-NL"/>
            </w:rPr>
            <w:t>Opleiding</w:t>
          </w:r>
        </w:p>
      </w:docPartBody>
    </w:docPart>
    <w:docPart>
      <w:docPartPr>
        <w:name w:val="F3E42D7274B0411092606DEC3D5472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59F4A1-C87B-4841-910A-65E9177752B4}"/>
      </w:docPartPr>
      <w:docPartBody>
        <w:p w:rsidR="00FB174D" w:rsidRDefault="00000000">
          <w:pPr>
            <w:pStyle w:val="F3E42D7274B0411092606DEC3D547266"/>
          </w:pPr>
          <w:r w:rsidRPr="0043426C">
            <w:rPr>
              <w:lang w:bidi="nl-NL"/>
            </w:rPr>
            <w:t>Diploma/behaald op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4D"/>
    <w:rsid w:val="00C14E0A"/>
    <w:rsid w:val="00FB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B77F99EB2E646A29E69189F269F52E7">
    <w:name w:val="EB77F99EB2E646A29E69189F269F52E7"/>
  </w:style>
  <w:style w:type="paragraph" w:customStyle="1" w:styleId="56AD11151C1742F9800064779ED2E790">
    <w:name w:val="56AD11151C1742F9800064779ED2E790"/>
  </w:style>
  <w:style w:type="paragraph" w:customStyle="1" w:styleId="F3E42D7274B0411092606DEC3D547266">
    <w:name w:val="F3E42D7274B0411092606DEC3D54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Creatief CV, ontworpen door MOO.dotx</Template>
  <TotalTime>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2022-11-02T08:46:00Z</dcterms:created>
  <dcterms:modified xsi:type="dcterms:W3CDTF">2022-11-02T08:46:00Z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